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9C79" w14:textId="4C9FF117" w:rsidR="00BA58EC" w:rsidRPr="0068025B" w:rsidRDefault="00275A7A" w:rsidP="006F0BBD">
      <w:pPr>
        <w:pStyle w:val="TOCHeading"/>
        <w:spacing w:line="276" w:lineRule="auto"/>
        <w:jc w:val="both"/>
        <w:rPr>
          <w:sz w:val="56"/>
          <w:szCs w:val="48"/>
        </w:rPr>
      </w:pPr>
      <w:r>
        <w:rPr>
          <w:sz w:val="56"/>
          <w:szCs w:val="48"/>
        </w:rPr>
        <w:t>TABLE DESIGN</w:t>
      </w:r>
    </w:p>
    <w:p w14:paraId="58703046" w14:textId="09AB74C9" w:rsidR="00275A7A" w:rsidRPr="00275A7A" w:rsidRDefault="00275A7A" w:rsidP="00275A7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Registration table</w:t>
      </w:r>
    </w:p>
    <w:p w14:paraId="693C1FA9" w14:textId="52BA6547" w:rsidR="00275A7A" w:rsidRPr="00CB2FD5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Primary Key: </w:t>
      </w:r>
      <w:proofErr w:type="spellStart"/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0CDEA8E2" w14:textId="77777777" w:rsidTr="00262A8F">
        <w:tc>
          <w:tcPr>
            <w:tcW w:w="3005" w:type="dxa"/>
          </w:tcPr>
          <w:p w14:paraId="7C9438A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</w:tcPr>
          <w:p w14:paraId="5D4E3B3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14:paraId="1D42205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613B7568" w14:textId="77777777" w:rsidTr="00262A8F">
        <w:tc>
          <w:tcPr>
            <w:tcW w:w="3005" w:type="dxa"/>
            <w:vAlign w:val="bottom"/>
          </w:tcPr>
          <w:p w14:paraId="5501975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  <w:vAlign w:val="bottom"/>
          </w:tcPr>
          <w:p w14:paraId="3917585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4FA3FD5B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user ID</w:t>
            </w:r>
          </w:p>
        </w:tc>
      </w:tr>
      <w:tr w:rsidR="00275A7A" w:rsidRPr="00B15821" w14:paraId="03A02EDB" w14:textId="77777777" w:rsidTr="00262A8F">
        <w:tc>
          <w:tcPr>
            <w:tcW w:w="3005" w:type="dxa"/>
            <w:vAlign w:val="bottom"/>
          </w:tcPr>
          <w:p w14:paraId="4113FF7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3005" w:type="dxa"/>
            <w:vAlign w:val="bottom"/>
          </w:tcPr>
          <w:p w14:paraId="373BFBD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(50)</w:t>
            </w:r>
          </w:p>
        </w:tc>
        <w:tc>
          <w:tcPr>
            <w:tcW w:w="3006" w:type="dxa"/>
            <w:vAlign w:val="bottom"/>
          </w:tcPr>
          <w:p w14:paraId="1338C31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0275A7A" w:rsidRPr="00B15821" w14:paraId="2C73BA3A" w14:textId="77777777" w:rsidTr="00262A8F">
        <w:tc>
          <w:tcPr>
            <w:tcW w:w="3005" w:type="dxa"/>
            <w:vAlign w:val="bottom"/>
          </w:tcPr>
          <w:p w14:paraId="33324C9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005" w:type="dxa"/>
            <w:vAlign w:val="bottom"/>
          </w:tcPr>
          <w:p w14:paraId="2BB03BA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06" w:type="dxa"/>
            <w:vAlign w:val="bottom"/>
          </w:tcPr>
          <w:p w14:paraId="22EE565C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Password </w:t>
            </w:r>
          </w:p>
        </w:tc>
      </w:tr>
      <w:tr w:rsidR="00275A7A" w:rsidRPr="00B15821" w14:paraId="1F1ADC27" w14:textId="77777777" w:rsidTr="00262A8F">
        <w:tc>
          <w:tcPr>
            <w:tcW w:w="3005" w:type="dxa"/>
            <w:vAlign w:val="bottom"/>
          </w:tcPr>
          <w:p w14:paraId="6EBBFC6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3005" w:type="dxa"/>
            <w:vAlign w:val="bottom"/>
          </w:tcPr>
          <w:p w14:paraId="3CCE607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0)</w:t>
            </w:r>
          </w:p>
        </w:tc>
        <w:tc>
          <w:tcPr>
            <w:tcW w:w="3006" w:type="dxa"/>
            <w:vAlign w:val="bottom"/>
          </w:tcPr>
          <w:p w14:paraId="5456C04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275A7A" w:rsidRPr="00B15821" w14:paraId="01374AE5" w14:textId="77777777" w:rsidTr="00262A8F">
        <w:tc>
          <w:tcPr>
            <w:tcW w:w="3005" w:type="dxa"/>
            <w:vAlign w:val="bottom"/>
          </w:tcPr>
          <w:p w14:paraId="647C89C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3005" w:type="dxa"/>
            <w:vAlign w:val="bottom"/>
          </w:tcPr>
          <w:p w14:paraId="18BE675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006" w:type="dxa"/>
            <w:vAlign w:val="bottom"/>
          </w:tcPr>
          <w:p w14:paraId="5B8E67F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address</w:t>
            </w:r>
          </w:p>
        </w:tc>
      </w:tr>
      <w:tr w:rsidR="00275A7A" w:rsidRPr="00B15821" w14:paraId="371B2C8C" w14:textId="77777777" w:rsidTr="00262A8F">
        <w:tc>
          <w:tcPr>
            <w:tcW w:w="3005" w:type="dxa"/>
            <w:vAlign w:val="bottom"/>
          </w:tcPr>
          <w:p w14:paraId="4140F6B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</w:tc>
        <w:tc>
          <w:tcPr>
            <w:tcW w:w="3005" w:type="dxa"/>
            <w:vAlign w:val="bottom"/>
          </w:tcPr>
          <w:p w14:paraId="7445241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(20)</w:t>
            </w:r>
          </w:p>
        </w:tc>
        <w:tc>
          <w:tcPr>
            <w:tcW w:w="3006" w:type="dxa"/>
            <w:vAlign w:val="bottom"/>
          </w:tcPr>
          <w:p w14:paraId="1B87783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phone number</w:t>
            </w:r>
          </w:p>
        </w:tc>
      </w:tr>
      <w:tr w:rsidR="00275A7A" w:rsidRPr="00B15821" w14:paraId="782A68A9" w14:textId="77777777" w:rsidTr="00262A8F">
        <w:tc>
          <w:tcPr>
            <w:tcW w:w="3005" w:type="dxa"/>
            <w:vAlign w:val="bottom"/>
          </w:tcPr>
          <w:p w14:paraId="2888BF8B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3005" w:type="dxa"/>
            <w:vAlign w:val="bottom"/>
          </w:tcPr>
          <w:p w14:paraId="2128F25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(20)</w:t>
            </w:r>
          </w:p>
        </w:tc>
        <w:tc>
          <w:tcPr>
            <w:tcW w:w="3006" w:type="dxa"/>
            <w:vAlign w:val="bottom"/>
          </w:tcPr>
          <w:p w14:paraId="3AE4D77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role (customer, supplier, admin, delivery)</w:t>
            </w:r>
          </w:p>
        </w:tc>
      </w:tr>
    </w:tbl>
    <w:p w14:paraId="6678C54B" w14:textId="24A0BC9C" w:rsidR="00275A7A" w:rsidRPr="00275A7A" w:rsidRDefault="00275A7A" w:rsidP="00275A7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Customer login table</w:t>
      </w:r>
    </w:p>
    <w:p w14:paraId="4235B619" w14:textId="77777777" w:rsidR="00275A7A" w:rsidRPr="00CB2FD5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Primary Key: </w:t>
      </w:r>
      <w:proofErr w:type="spellStart"/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customer_id</w:t>
      </w:r>
      <w:proofErr w:type="spellEnd"/>
    </w:p>
    <w:p w14:paraId="2197AD7B" w14:textId="77777777" w:rsidR="00275A7A" w:rsidRPr="00CB2FD5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Foreign Key: </w:t>
      </w:r>
      <w:proofErr w:type="spellStart"/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user_id</w:t>
      </w:r>
      <w:proofErr w:type="spellEnd"/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references Registration(</w:t>
      </w:r>
      <w:proofErr w:type="spellStart"/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user_id</w:t>
      </w:r>
      <w:proofErr w:type="spellEnd"/>
      <w:r w:rsidRPr="00CB2F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AB311B0" w14:textId="77777777" w:rsidR="00275A7A" w:rsidRPr="006C22AD" w:rsidRDefault="00275A7A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481F98E0" w14:textId="77777777" w:rsidTr="00262A8F">
        <w:tc>
          <w:tcPr>
            <w:tcW w:w="3005" w:type="dxa"/>
            <w:vAlign w:val="bottom"/>
          </w:tcPr>
          <w:p w14:paraId="52E71DB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076B49F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3A00B4A9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3F21B431" w14:textId="77777777" w:rsidTr="00262A8F">
        <w:tc>
          <w:tcPr>
            <w:tcW w:w="3005" w:type="dxa"/>
            <w:vAlign w:val="bottom"/>
          </w:tcPr>
          <w:p w14:paraId="7F38AF4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005" w:type="dxa"/>
            <w:vAlign w:val="bottom"/>
          </w:tcPr>
          <w:p w14:paraId="3CA911D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3D1DE688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</w:tr>
      <w:tr w:rsidR="00275A7A" w:rsidRPr="00B15821" w14:paraId="2BB58D72" w14:textId="77777777" w:rsidTr="00262A8F">
        <w:tc>
          <w:tcPr>
            <w:tcW w:w="3005" w:type="dxa"/>
            <w:vAlign w:val="bottom"/>
          </w:tcPr>
          <w:p w14:paraId="0B0A8BE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  <w:vAlign w:val="bottom"/>
          </w:tcPr>
          <w:p w14:paraId="2EA5D71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0)</w:t>
            </w:r>
          </w:p>
        </w:tc>
        <w:tc>
          <w:tcPr>
            <w:tcW w:w="3006" w:type="dxa"/>
            <w:vAlign w:val="bottom"/>
          </w:tcPr>
          <w:p w14:paraId="2B3858DB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Foreign key referencing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</w:tc>
      </w:tr>
    </w:tbl>
    <w:p w14:paraId="7196F3FE" w14:textId="5C8E0FC4" w:rsidR="00275A7A" w:rsidRPr="00275A7A" w:rsidRDefault="00275A7A" w:rsidP="00275A7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Supplier table</w:t>
      </w:r>
    </w:p>
    <w:p w14:paraId="471B512F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Primary Key: </w:t>
      </w:r>
      <w:proofErr w:type="spellStart"/>
      <w:r w:rsidRPr="006C2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supplier_id</w:t>
      </w:r>
      <w:proofErr w:type="spellEnd"/>
    </w:p>
    <w:p w14:paraId="7E063FED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Foreign Key: </w:t>
      </w:r>
      <w:proofErr w:type="spellStart"/>
      <w:r w:rsidRPr="006C2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user_id</w:t>
      </w:r>
      <w:proofErr w:type="spellEnd"/>
      <w:r w:rsidRPr="006C2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references Registration(</w:t>
      </w:r>
      <w:proofErr w:type="spellStart"/>
      <w:r w:rsidRPr="006C2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user_id</w:t>
      </w:r>
      <w:proofErr w:type="spellEnd"/>
      <w:r w:rsidRPr="006C2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56753FF5" w14:textId="77777777" w:rsidTr="00262A8F">
        <w:tc>
          <w:tcPr>
            <w:tcW w:w="3005" w:type="dxa"/>
            <w:vAlign w:val="bottom"/>
          </w:tcPr>
          <w:p w14:paraId="50CF6EB8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40D759F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20A4344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7490A949" w14:textId="77777777" w:rsidTr="00262A8F">
        <w:tc>
          <w:tcPr>
            <w:tcW w:w="3005" w:type="dxa"/>
            <w:vAlign w:val="bottom"/>
          </w:tcPr>
          <w:p w14:paraId="6B23897F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supplier_id</w:t>
            </w:r>
            <w:proofErr w:type="spellEnd"/>
          </w:p>
        </w:tc>
        <w:tc>
          <w:tcPr>
            <w:tcW w:w="3005" w:type="dxa"/>
            <w:vAlign w:val="bottom"/>
          </w:tcPr>
          <w:p w14:paraId="4D5EB1C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44D683F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</w:tr>
      <w:tr w:rsidR="00275A7A" w:rsidRPr="00B15821" w14:paraId="0BFA1993" w14:textId="77777777" w:rsidTr="00262A8F">
        <w:tc>
          <w:tcPr>
            <w:tcW w:w="3005" w:type="dxa"/>
            <w:vAlign w:val="bottom"/>
          </w:tcPr>
          <w:p w14:paraId="6CBB559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  <w:vAlign w:val="bottom"/>
          </w:tcPr>
          <w:p w14:paraId="69CEAC3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0)</w:t>
            </w:r>
          </w:p>
        </w:tc>
        <w:tc>
          <w:tcPr>
            <w:tcW w:w="3006" w:type="dxa"/>
            <w:vAlign w:val="bottom"/>
          </w:tcPr>
          <w:p w14:paraId="38B17C4B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Foreign key referencing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</w:tc>
      </w:tr>
    </w:tbl>
    <w:p w14:paraId="14B3C517" w14:textId="77777777" w:rsidR="00275A7A" w:rsidRPr="00B15821" w:rsidRDefault="00275A7A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CCF08" w14:textId="1C11FD81" w:rsidR="00275A7A" w:rsidRPr="00275A7A" w:rsidRDefault="00275A7A" w:rsidP="00275A7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Delivery person table</w:t>
      </w:r>
    </w:p>
    <w:p w14:paraId="4DBF5147" w14:textId="77777777" w:rsidR="00275A7A" w:rsidRPr="006C22AD" w:rsidRDefault="00275A7A" w:rsidP="00275A7A">
      <w:pPr>
        <w:rPr>
          <w:rFonts w:ascii="Times New Roman" w:hAnsi="Times New Roman" w:cs="Times New Roman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delivery_person_id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DF5CC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Registration(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4A8564F0" w14:textId="77777777" w:rsidTr="00262A8F">
        <w:tc>
          <w:tcPr>
            <w:tcW w:w="3005" w:type="dxa"/>
            <w:vAlign w:val="bottom"/>
          </w:tcPr>
          <w:p w14:paraId="29EB674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46E501C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5A820EF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0CBD83EE" w14:textId="77777777" w:rsidTr="00262A8F">
        <w:tc>
          <w:tcPr>
            <w:tcW w:w="3005" w:type="dxa"/>
            <w:vAlign w:val="bottom"/>
          </w:tcPr>
          <w:p w14:paraId="7A7E160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delivery_person_id</w:t>
            </w:r>
            <w:proofErr w:type="spellEnd"/>
          </w:p>
        </w:tc>
        <w:tc>
          <w:tcPr>
            <w:tcW w:w="3005" w:type="dxa"/>
            <w:vAlign w:val="bottom"/>
          </w:tcPr>
          <w:p w14:paraId="5220691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406C106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</w:tr>
      <w:tr w:rsidR="00275A7A" w:rsidRPr="00B15821" w14:paraId="62C3CD2C" w14:textId="77777777" w:rsidTr="00262A8F">
        <w:tc>
          <w:tcPr>
            <w:tcW w:w="3005" w:type="dxa"/>
            <w:vAlign w:val="bottom"/>
          </w:tcPr>
          <w:p w14:paraId="5D7AEC6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  <w:vAlign w:val="bottom"/>
          </w:tcPr>
          <w:p w14:paraId="4FCBBB9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0)</w:t>
            </w:r>
          </w:p>
        </w:tc>
        <w:tc>
          <w:tcPr>
            <w:tcW w:w="3006" w:type="dxa"/>
            <w:vAlign w:val="bottom"/>
          </w:tcPr>
          <w:p w14:paraId="55E8E5C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Foreign key referencing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</w:tc>
      </w:tr>
    </w:tbl>
    <w:p w14:paraId="36F5F160" w14:textId="77777777" w:rsidR="00CB2FD5" w:rsidRDefault="00CB2FD5" w:rsidP="00CB2FD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A72BDB" w14:textId="1ACC9ED4" w:rsidR="00275A7A" w:rsidRPr="00CB2FD5" w:rsidRDefault="00275A7A" w:rsidP="00CB2F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2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Category table</w:t>
      </w:r>
    </w:p>
    <w:p w14:paraId="654A6213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category_id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14:paraId="7436CE71" w14:textId="77777777" w:rsidTr="00262A8F">
        <w:tc>
          <w:tcPr>
            <w:tcW w:w="3005" w:type="dxa"/>
            <w:vAlign w:val="bottom"/>
          </w:tcPr>
          <w:p w14:paraId="71A153DB" w14:textId="77777777" w:rsidR="00275A7A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551AFA69" w14:textId="77777777" w:rsidR="00275A7A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07055FBF" w14:textId="77777777" w:rsidR="00275A7A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14:paraId="515AD35B" w14:textId="77777777" w:rsidTr="00262A8F">
        <w:tc>
          <w:tcPr>
            <w:tcW w:w="3005" w:type="dxa"/>
          </w:tcPr>
          <w:p w14:paraId="759ABDC2" w14:textId="77777777" w:rsidR="00275A7A" w:rsidRPr="00CB2FD5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2FD5">
              <w:rPr>
                <w:rFonts w:ascii="Times New Roman" w:hAnsi="Times New Roman" w:cs="Times New Roman"/>
                <w:color w:val="000000" w:themeColor="text1"/>
              </w:rPr>
              <w:t>category_Id</w:t>
            </w:r>
            <w:proofErr w:type="spellEnd"/>
          </w:p>
        </w:tc>
        <w:tc>
          <w:tcPr>
            <w:tcW w:w="3005" w:type="dxa"/>
          </w:tcPr>
          <w:p w14:paraId="4C6EAD4B" w14:textId="77777777" w:rsidR="00275A7A" w:rsidRPr="00CB2FD5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2FD5">
              <w:rPr>
                <w:rFonts w:ascii="Times New Roman" w:hAnsi="Times New Roman" w:cs="Times New Roman"/>
                <w:color w:val="000000" w:themeColor="text1"/>
              </w:rPr>
              <w:t xml:space="preserve">int </w:t>
            </w:r>
          </w:p>
        </w:tc>
        <w:tc>
          <w:tcPr>
            <w:tcW w:w="3006" w:type="dxa"/>
          </w:tcPr>
          <w:p w14:paraId="4CFAECCA" w14:textId="77777777" w:rsidR="00275A7A" w:rsidRPr="00CB2FD5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2FD5">
              <w:rPr>
                <w:rFonts w:ascii="Times New Roman" w:hAnsi="Times New Roman" w:cs="Times New Roman"/>
                <w:color w:val="000000" w:themeColor="text1"/>
              </w:rPr>
              <w:t xml:space="preserve">Primary Key </w:t>
            </w:r>
          </w:p>
        </w:tc>
      </w:tr>
      <w:tr w:rsidR="00275A7A" w14:paraId="3D5CE17D" w14:textId="77777777" w:rsidTr="00262A8F">
        <w:tc>
          <w:tcPr>
            <w:tcW w:w="3005" w:type="dxa"/>
          </w:tcPr>
          <w:p w14:paraId="246B18F6" w14:textId="77777777" w:rsidR="00275A7A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 name</w:t>
            </w:r>
          </w:p>
        </w:tc>
        <w:tc>
          <w:tcPr>
            <w:tcW w:w="3005" w:type="dxa"/>
          </w:tcPr>
          <w:p w14:paraId="3BA9531C" w14:textId="77777777" w:rsidR="00275A7A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69E6266C" w14:textId="77777777" w:rsidR="00275A7A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category</w:t>
            </w:r>
          </w:p>
        </w:tc>
      </w:tr>
    </w:tbl>
    <w:p w14:paraId="05758041" w14:textId="77777777" w:rsidR="00CB2FD5" w:rsidRDefault="00CB2FD5" w:rsidP="00CB2FD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B999F" w14:textId="1439B8DC" w:rsidR="00DA1075" w:rsidRPr="00CB2FD5" w:rsidRDefault="00DA1075" w:rsidP="00CB2F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B2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ProductCategory</w:t>
      </w:r>
      <w:proofErr w:type="spellEnd"/>
      <w:r w:rsidRPr="00CB2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Table</w:t>
      </w:r>
    </w:p>
    <w:p w14:paraId="1771193E" w14:textId="7696A591" w:rsidR="00DA1075" w:rsidRPr="00CB2FD5" w:rsidRDefault="00DA1075" w:rsidP="00DA1075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CB2FD5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CB2FD5">
        <w:rPr>
          <w:rFonts w:ascii="Times New Roman" w:hAnsi="Times New Roman" w:cs="Times New Roman"/>
          <w:sz w:val="24"/>
          <w:szCs w:val="24"/>
        </w:rPr>
        <w:t>product</w:t>
      </w:r>
      <w:r w:rsidRPr="00CB2FD5">
        <w:rPr>
          <w:rStyle w:val="HTMLCode"/>
          <w:rFonts w:ascii="Times New Roman" w:hAnsi="Times New Roman" w:cs="Times New Roman"/>
          <w:sz w:val="24"/>
          <w:szCs w:val="24"/>
        </w:rPr>
        <w:t>category_id</w:t>
      </w:r>
      <w:proofErr w:type="spellEnd"/>
    </w:p>
    <w:p w14:paraId="0AD8AF05" w14:textId="4E1A0489" w:rsidR="00CB2FD5" w:rsidRPr="00CB2FD5" w:rsidRDefault="00CB2FD5" w:rsidP="00DA107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2FD5">
        <w:rPr>
          <w:rStyle w:val="HTMLCode"/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proofErr w:type="gramStart"/>
      <w:r w:rsidRPr="00CB2FD5">
        <w:rPr>
          <w:rStyle w:val="HTMLCode"/>
          <w:rFonts w:ascii="Times New Roman" w:hAnsi="Times New Roman" w:cs="Times New Roman"/>
          <w:sz w:val="24"/>
          <w:szCs w:val="24"/>
        </w:rPr>
        <w:t>key:Cayegory</w:t>
      </w:r>
      <w:proofErr w:type="gramEnd"/>
      <w:r w:rsidRPr="00CB2FD5">
        <w:rPr>
          <w:rStyle w:val="HTMLCode"/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075" w14:paraId="1B0740BE" w14:textId="77777777" w:rsidTr="00D13FCB">
        <w:tc>
          <w:tcPr>
            <w:tcW w:w="3005" w:type="dxa"/>
            <w:vAlign w:val="bottom"/>
          </w:tcPr>
          <w:p w14:paraId="68E22701" w14:textId="77777777" w:rsidR="00DA1075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46FF3624" w14:textId="77777777" w:rsidR="00DA1075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47CCE8AE" w14:textId="77777777" w:rsidR="00DA1075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A1075" w14:paraId="01B22544" w14:textId="77777777" w:rsidTr="00D13FCB">
        <w:tc>
          <w:tcPr>
            <w:tcW w:w="3005" w:type="dxa"/>
          </w:tcPr>
          <w:p w14:paraId="004B7139" w14:textId="59C5EDAB" w:rsidR="00DA1075" w:rsidRPr="00CB2FD5" w:rsidRDefault="00DA1075" w:rsidP="00D13FC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CB2FD5">
              <w:rPr>
                <w:color w:val="auto"/>
              </w:rPr>
              <w:t>Product_Id</w:t>
            </w:r>
            <w:proofErr w:type="spellEnd"/>
          </w:p>
        </w:tc>
        <w:tc>
          <w:tcPr>
            <w:tcW w:w="3005" w:type="dxa"/>
          </w:tcPr>
          <w:p w14:paraId="69435406" w14:textId="77777777" w:rsidR="00DA1075" w:rsidRPr="00CB2FD5" w:rsidRDefault="00DA1075" w:rsidP="00D13FC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B2FD5">
              <w:rPr>
                <w:color w:val="auto"/>
              </w:rPr>
              <w:t xml:space="preserve">int </w:t>
            </w:r>
          </w:p>
        </w:tc>
        <w:tc>
          <w:tcPr>
            <w:tcW w:w="3006" w:type="dxa"/>
          </w:tcPr>
          <w:p w14:paraId="56FB4C7C" w14:textId="77777777" w:rsidR="00DA1075" w:rsidRPr="00CB2FD5" w:rsidRDefault="00DA1075" w:rsidP="00D13FC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B2FD5">
              <w:rPr>
                <w:color w:val="auto"/>
              </w:rPr>
              <w:t xml:space="preserve">Primary Key </w:t>
            </w:r>
          </w:p>
        </w:tc>
      </w:tr>
      <w:tr w:rsidR="00DA1075" w14:paraId="0A4B2689" w14:textId="77777777" w:rsidTr="00D13FCB">
        <w:tc>
          <w:tcPr>
            <w:tcW w:w="3005" w:type="dxa"/>
          </w:tcPr>
          <w:p w14:paraId="77BB8F86" w14:textId="2A1E2717" w:rsidR="00DA1075" w:rsidRPr="00CB2FD5" w:rsidRDefault="00DA1075" w:rsidP="00DA1075">
            <w:pPr>
              <w:rPr>
                <w:color w:val="auto"/>
              </w:rPr>
            </w:pPr>
            <w:proofErr w:type="spellStart"/>
            <w:r w:rsidRPr="00CB2FD5">
              <w:rPr>
                <w:color w:val="auto"/>
              </w:rPr>
              <w:t>category_Id</w:t>
            </w:r>
            <w:proofErr w:type="spellEnd"/>
          </w:p>
        </w:tc>
        <w:tc>
          <w:tcPr>
            <w:tcW w:w="3005" w:type="dxa"/>
          </w:tcPr>
          <w:p w14:paraId="717E045C" w14:textId="61CE5DF1" w:rsidR="00DA1075" w:rsidRPr="00CB2FD5" w:rsidRDefault="00DA1075" w:rsidP="00DA1075">
            <w:pPr>
              <w:rPr>
                <w:color w:val="auto"/>
              </w:rPr>
            </w:pPr>
            <w:r w:rsidRPr="00CB2FD5">
              <w:rPr>
                <w:color w:val="auto"/>
              </w:rPr>
              <w:t xml:space="preserve">int </w:t>
            </w:r>
          </w:p>
        </w:tc>
        <w:tc>
          <w:tcPr>
            <w:tcW w:w="3006" w:type="dxa"/>
          </w:tcPr>
          <w:p w14:paraId="0A7A20DB" w14:textId="3B5DB85F" w:rsidR="00DA1075" w:rsidRPr="00CB2FD5" w:rsidRDefault="00DA1075" w:rsidP="00DA1075">
            <w:pPr>
              <w:rPr>
                <w:color w:val="auto"/>
              </w:rPr>
            </w:pPr>
            <w:r w:rsidRPr="00CB2FD5">
              <w:rPr>
                <w:color w:val="auto"/>
              </w:rPr>
              <w:t>Foreign key from category table</w:t>
            </w:r>
          </w:p>
        </w:tc>
      </w:tr>
      <w:tr w:rsidR="00DA1075" w14:paraId="5B8B2134" w14:textId="77777777" w:rsidTr="00D13FCB">
        <w:tc>
          <w:tcPr>
            <w:tcW w:w="3005" w:type="dxa"/>
          </w:tcPr>
          <w:p w14:paraId="2A4C4A9E" w14:textId="17CC0B8F" w:rsidR="00DA1075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name</w:t>
            </w:r>
          </w:p>
        </w:tc>
        <w:tc>
          <w:tcPr>
            <w:tcW w:w="3005" w:type="dxa"/>
          </w:tcPr>
          <w:p w14:paraId="4BD7499F" w14:textId="77777777" w:rsidR="00DA1075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1D30286A" w14:textId="2567B9DF" w:rsidR="00DA1075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paroduct</w:t>
            </w:r>
            <w:proofErr w:type="spellEnd"/>
          </w:p>
        </w:tc>
      </w:tr>
    </w:tbl>
    <w:p w14:paraId="14F144DD" w14:textId="77777777" w:rsidR="00DA1075" w:rsidRDefault="00DA1075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7A68D" w14:textId="77777777" w:rsidR="00CB2FD5" w:rsidRDefault="00CB2FD5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F4978" w14:textId="77777777" w:rsidR="00CB2FD5" w:rsidRDefault="00CB2FD5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636B9" w14:textId="77777777" w:rsidR="00CB2FD5" w:rsidRDefault="00CB2FD5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8C411" w14:textId="77777777" w:rsidR="00CB2FD5" w:rsidRDefault="00CB2FD5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3676B" w14:textId="77777777" w:rsidR="00CB2FD5" w:rsidRDefault="00CB2FD5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AF098" w14:textId="7FFEDD9B" w:rsidR="00275A7A" w:rsidRPr="00275A7A" w:rsidRDefault="00275A7A" w:rsidP="00DA107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Product table</w:t>
      </w:r>
    </w:p>
    <w:p w14:paraId="041CD329" w14:textId="77777777" w:rsidR="00275A7A" w:rsidRPr="006C22AD" w:rsidRDefault="00275A7A" w:rsidP="00275A7A">
      <w:pPr>
        <w:rPr>
          <w:rFonts w:ascii="Times New Roman" w:hAnsi="Times New Roman" w:cs="Times New Roman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D7A80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Foreign Keys: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Category(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C2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Supplier(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27F1D546" w14:textId="77777777" w:rsidTr="00262A8F">
        <w:tc>
          <w:tcPr>
            <w:tcW w:w="3005" w:type="dxa"/>
            <w:vAlign w:val="bottom"/>
          </w:tcPr>
          <w:p w14:paraId="2BB1599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4DC6CE9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5EEF934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5640AE4F" w14:textId="77777777" w:rsidTr="00262A8F">
        <w:tc>
          <w:tcPr>
            <w:tcW w:w="3005" w:type="dxa"/>
            <w:vAlign w:val="bottom"/>
          </w:tcPr>
          <w:p w14:paraId="038FA70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005" w:type="dxa"/>
            <w:vAlign w:val="bottom"/>
          </w:tcPr>
          <w:p w14:paraId="3907DE7C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7DEF0932" w14:textId="561F483A" w:rsidR="00275A7A" w:rsidRPr="00B15821" w:rsidRDefault="00DA1075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</w:tr>
      <w:tr w:rsidR="00275A7A" w:rsidRPr="00B15821" w14:paraId="449ADA3C" w14:textId="77777777" w:rsidTr="00262A8F">
        <w:tc>
          <w:tcPr>
            <w:tcW w:w="3005" w:type="dxa"/>
            <w:vAlign w:val="bottom"/>
          </w:tcPr>
          <w:p w14:paraId="0A6C035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005" w:type="dxa"/>
            <w:vAlign w:val="bottom"/>
          </w:tcPr>
          <w:p w14:paraId="6CC7DC2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4A55473D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foreign </w:t>
            </w:r>
          </w:p>
        </w:tc>
      </w:tr>
      <w:tr w:rsidR="00275A7A" w:rsidRPr="00B15821" w14:paraId="7E12E690" w14:textId="77777777" w:rsidTr="00262A8F">
        <w:tc>
          <w:tcPr>
            <w:tcW w:w="3005" w:type="dxa"/>
            <w:vAlign w:val="bottom"/>
          </w:tcPr>
          <w:p w14:paraId="03B2F8E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05" w:type="dxa"/>
            <w:vAlign w:val="bottom"/>
          </w:tcPr>
          <w:p w14:paraId="040480BB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3006" w:type="dxa"/>
            <w:vAlign w:val="bottom"/>
          </w:tcPr>
          <w:p w14:paraId="3BCB373D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name</w:t>
            </w:r>
          </w:p>
        </w:tc>
      </w:tr>
      <w:tr w:rsidR="00275A7A" w:rsidRPr="00B15821" w14:paraId="7171A2EC" w14:textId="77777777" w:rsidTr="00262A8F">
        <w:tc>
          <w:tcPr>
            <w:tcW w:w="3005" w:type="dxa"/>
            <w:vAlign w:val="bottom"/>
          </w:tcPr>
          <w:p w14:paraId="3624267D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005" w:type="dxa"/>
            <w:vAlign w:val="bottom"/>
          </w:tcPr>
          <w:p w14:paraId="23E54CC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006" w:type="dxa"/>
            <w:vAlign w:val="bottom"/>
          </w:tcPr>
          <w:p w14:paraId="2EBF06B9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description</w:t>
            </w:r>
          </w:p>
        </w:tc>
      </w:tr>
      <w:tr w:rsidR="00275A7A" w:rsidRPr="00B15821" w14:paraId="61CC8B4E" w14:textId="77777777" w:rsidTr="00262A8F">
        <w:tc>
          <w:tcPr>
            <w:tcW w:w="3005" w:type="dxa"/>
            <w:vAlign w:val="bottom"/>
          </w:tcPr>
          <w:p w14:paraId="2F842F0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005" w:type="dxa"/>
            <w:vAlign w:val="bottom"/>
          </w:tcPr>
          <w:p w14:paraId="7D0CB33F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006" w:type="dxa"/>
            <w:vAlign w:val="bottom"/>
          </w:tcPr>
          <w:p w14:paraId="6B456F5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image</w:t>
            </w:r>
          </w:p>
        </w:tc>
      </w:tr>
      <w:tr w:rsidR="00275A7A" w:rsidRPr="00B15821" w14:paraId="215630EE" w14:textId="77777777" w:rsidTr="00262A8F">
        <w:tc>
          <w:tcPr>
            <w:tcW w:w="3005" w:type="dxa"/>
            <w:vAlign w:val="bottom"/>
          </w:tcPr>
          <w:p w14:paraId="7F092C8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3005" w:type="dxa"/>
            <w:vAlign w:val="bottom"/>
          </w:tcPr>
          <w:p w14:paraId="1DFE97FB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3006" w:type="dxa"/>
            <w:vAlign w:val="bottom"/>
          </w:tcPr>
          <w:p w14:paraId="4B1936C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price</w:t>
            </w:r>
          </w:p>
        </w:tc>
      </w:tr>
      <w:tr w:rsidR="00275A7A" w:rsidRPr="00B15821" w14:paraId="50B6419E" w14:textId="77777777" w:rsidTr="00262A8F">
        <w:tc>
          <w:tcPr>
            <w:tcW w:w="3005" w:type="dxa"/>
            <w:vAlign w:val="bottom"/>
          </w:tcPr>
          <w:p w14:paraId="029FD16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stock_level</w:t>
            </w:r>
            <w:proofErr w:type="spellEnd"/>
          </w:p>
        </w:tc>
        <w:tc>
          <w:tcPr>
            <w:tcW w:w="3005" w:type="dxa"/>
            <w:vAlign w:val="bottom"/>
          </w:tcPr>
          <w:p w14:paraId="48307BE9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070E754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Current stock level</w:t>
            </w:r>
          </w:p>
        </w:tc>
      </w:tr>
      <w:tr w:rsidR="00275A7A" w:rsidRPr="00B15821" w14:paraId="394F5AB6" w14:textId="77777777" w:rsidTr="00262A8F">
        <w:tc>
          <w:tcPr>
            <w:tcW w:w="3005" w:type="dxa"/>
            <w:vAlign w:val="bottom"/>
          </w:tcPr>
          <w:p w14:paraId="7B002AE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supplier_id</w:t>
            </w:r>
            <w:proofErr w:type="spellEnd"/>
          </w:p>
        </w:tc>
        <w:tc>
          <w:tcPr>
            <w:tcW w:w="3005" w:type="dxa"/>
            <w:vAlign w:val="bottom"/>
          </w:tcPr>
          <w:p w14:paraId="507ADE5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14AFDA1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Suppliers table</w:t>
            </w:r>
          </w:p>
        </w:tc>
      </w:tr>
    </w:tbl>
    <w:p w14:paraId="2469E05B" w14:textId="77777777" w:rsidR="00275A7A" w:rsidRPr="00B15821" w:rsidRDefault="00275A7A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C91B4" w14:textId="53B81989" w:rsidR="00275A7A" w:rsidRPr="00275A7A" w:rsidRDefault="00275A7A" w:rsidP="00DA107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Order table</w:t>
      </w:r>
    </w:p>
    <w:p w14:paraId="7B8E93A2" w14:textId="77777777" w:rsidR="00275A7A" w:rsidRPr="006C22AD" w:rsidRDefault="00275A7A" w:rsidP="00275A7A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order_id</w:t>
      </w:r>
      <w:proofErr w:type="spellEnd"/>
    </w:p>
    <w:p w14:paraId="27C2A7C3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 Foreign Keys: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Customer(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C2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59976F13" w14:textId="77777777" w:rsidTr="00262A8F">
        <w:tc>
          <w:tcPr>
            <w:tcW w:w="3005" w:type="dxa"/>
            <w:vAlign w:val="bottom"/>
          </w:tcPr>
          <w:p w14:paraId="71AAABB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3B89ACEC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2BBBAAE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4494D6F3" w14:textId="77777777" w:rsidTr="00262A8F">
        <w:tc>
          <w:tcPr>
            <w:tcW w:w="3005" w:type="dxa"/>
            <w:vAlign w:val="bottom"/>
          </w:tcPr>
          <w:p w14:paraId="218D16F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3005" w:type="dxa"/>
            <w:vAlign w:val="bottom"/>
          </w:tcPr>
          <w:p w14:paraId="3CB73DF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5CD077E8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order ID</w:t>
            </w:r>
          </w:p>
        </w:tc>
      </w:tr>
      <w:tr w:rsidR="00275A7A" w:rsidRPr="00B15821" w14:paraId="5C5CA44E" w14:textId="77777777" w:rsidTr="00262A8F">
        <w:tc>
          <w:tcPr>
            <w:tcW w:w="3005" w:type="dxa"/>
            <w:vAlign w:val="bottom"/>
          </w:tcPr>
          <w:p w14:paraId="1D06EFB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005" w:type="dxa"/>
            <w:vAlign w:val="bottom"/>
          </w:tcPr>
          <w:p w14:paraId="2E25EA6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7F9D9B5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Customers table</w:t>
            </w:r>
          </w:p>
        </w:tc>
      </w:tr>
      <w:tr w:rsidR="00275A7A" w:rsidRPr="00B15821" w14:paraId="27B31131" w14:textId="77777777" w:rsidTr="00262A8F">
        <w:tc>
          <w:tcPr>
            <w:tcW w:w="3005" w:type="dxa"/>
            <w:vAlign w:val="bottom"/>
          </w:tcPr>
          <w:p w14:paraId="6918269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3005" w:type="dxa"/>
            <w:vAlign w:val="bottom"/>
          </w:tcPr>
          <w:p w14:paraId="5E8C6789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3006" w:type="dxa"/>
            <w:vAlign w:val="bottom"/>
          </w:tcPr>
          <w:p w14:paraId="4B6CCAF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date and time</w:t>
            </w:r>
          </w:p>
        </w:tc>
      </w:tr>
      <w:tr w:rsidR="00275A7A" w:rsidRPr="00B15821" w14:paraId="0C963190" w14:textId="77777777" w:rsidTr="00262A8F">
        <w:tc>
          <w:tcPr>
            <w:tcW w:w="3005" w:type="dxa"/>
            <w:vAlign w:val="bottom"/>
          </w:tcPr>
          <w:p w14:paraId="1BA745C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3005" w:type="dxa"/>
            <w:vAlign w:val="bottom"/>
          </w:tcPr>
          <w:p w14:paraId="7B2C362F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6A279BF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order amount</w:t>
            </w:r>
          </w:p>
        </w:tc>
      </w:tr>
      <w:tr w:rsidR="00275A7A" w:rsidRPr="00B15821" w14:paraId="092F01A2" w14:textId="77777777" w:rsidTr="00262A8F">
        <w:tc>
          <w:tcPr>
            <w:tcW w:w="3005" w:type="dxa"/>
            <w:vAlign w:val="bottom"/>
          </w:tcPr>
          <w:p w14:paraId="78F81FF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005" w:type="dxa"/>
            <w:vAlign w:val="bottom"/>
          </w:tcPr>
          <w:p w14:paraId="61EEA7C9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3006" w:type="dxa"/>
            <w:vAlign w:val="bottom"/>
          </w:tcPr>
          <w:p w14:paraId="1BA7A34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 status </w:t>
            </w:r>
          </w:p>
        </w:tc>
      </w:tr>
      <w:tr w:rsidR="00275A7A" w:rsidRPr="00B15821" w14:paraId="0C3A206E" w14:textId="77777777" w:rsidTr="00262A8F">
        <w:tc>
          <w:tcPr>
            <w:tcW w:w="3005" w:type="dxa"/>
            <w:vAlign w:val="bottom"/>
          </w:tcPr>
          <w:p w14:paraId="6B5E517B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005" w:type="dxa"/>
            <w:vAlign w:val="bottom"/>
          </w:tcPr>
          <w:p w14:paraId="1C68CD4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7B97DE5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Products table</w:t>
            </w:r>
          </w:p>
        </w:tc>
      </w:tr>
      <w:tr w:rsidR="00275A7A" w:rsidRPr="00B15821" w14:paraId="0B7233B4" w14:textId="77777777" w:rsidTr="00262A8F">
        <w:tc>
          <w:tcPr>
            <w:tcW w:w="3005" w:type="dxa"/>
            <w:vAlign w:val="bottom"/>
          </w:tcPr>
          <w:p w14:paraId="2CFAC7A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3005" w:type="dxa"/>
            <w:vAlign w:val="bottom"/>
          </w:tcPr>
          <w:p w14:paraId="2BC9DAD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79DC172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 of the product in the order</w:t>
            </w:r>
          </w:p>
        </w:tc>
      </w:tr>
    </w:tbl>
    <w:p w14:paraId="3679116C" w14:textId="77777777" w:rsidR="00275A7A" w:rsidRDefault="00275A7A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44A68" w14:textId="4CE06D30" w:rsidR="00DA1075" w:rsidRPr="00DA1075" w:rsidRDefault="00DA1075" w:rsidP="00DA107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10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Price chart table</w:t>
      </w:r>
    </w:p>
    <w:p w14:paraId="1D972C02" w14:textId="4A104180" w:rsidR="00DA1075" w:rsidRPr="006C22AD" w:rsidRDefault="00DA1075" w:rsidP="00DA1075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price_chart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B80135B" w14:textId="3C41BAE0" w:rsidR="00DA1075" w:rsidRPr="006C22AD" w:rsidRDefault="00DA1075" w:rsidP="00DA107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 Foreign Keys: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category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>
        <w:rPr>
          <w:rStyle w:val="HTMLCode"/>
          <w:rFonts w:ascii="Times New Roman" w:hAnsi="Times New Roman" w:cs="Times New Roman"/>
          <w:sz w:val="24"/>
          <w:szCs w:val="24"/>
        </w:rPr>
        <w:t>category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category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C2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</w:t>
      </w:r>
      <w:r>
        <w:rPr>
          <w:rStyle w:val="HTMLCode"/>
          <w:rFonts w:ascii="Times New Roman" w:hAnsi="Times New Roman" w:cs="Times New Roman"/>
          <w:sz w:val="24"/>
          <w:szCs w:val="24"/>
        </w:rPr>
        <w:t>category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075" w:rsidRPr="00B15821" w14:paraId="42EE162C" w14:textId="77777777" w:rsidTr="00D13FCB">
        <w:tc>
          <w:tcPr>
            <w:tcW w:w="3005" w:type="dxa"/>
            <w:vAlign w:val="bottom"/>
          </w:tcPr>
          <w:p w14:paraId="0B73609B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644DC5EA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16AE9746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A1075" w:rsidRPr="00B15821" w14:paraId="4889A0A8" w14:textId="77777777" w:rsidTr="00D13FCB">
        <w:tc>
          <w:tcPr>
            <w:tcW w:w="3005" w:type="dxa"/>
            <w:vAlign w:val="bottom"/>
          </w:tcPr>
          <w:p w14:paraId="42D5633C" w14:textId="523C76B1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Price_chart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  <w:vAlign w:val="bottom"/>
          </w:tcPr>
          <w:p w14:paraId="0F4CD90E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122FA2EA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order ID</w:t>
            </w:r>
          </w:p>
        </w:tc>
      </w:tr>
      <w:tr w:rsidR="00DA1075" w:rsidRPr="00B15821" w14:paraId="252AFBA3" w14:textId="77777777" w:rsidTr="00D13FCB">
        <w:tc>
          <w:tcPr>
            <w:tcW w:w="3005" w:type="dxa"/>
            <w:vAlign w:val="bottom"/>
          </w:tcPr>
          <w:p w14:paraId="62E528F7" w14:textId="19B1F5EE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  <w:vAlign w:val="bottom"/>
          </w:tcPr>
          <w:p w14:paraId="0C618711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148749E8" w14:textId="3C9A404C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ategory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</w:tc>
      </w:tr>
      <w:tr w:rsidR="00DA1075" w:rsidRPr="00B15821" w14:paraId="09F7D84A" w14:textId="77777777" w:rsidTr="00D13FCB">
        <w:tc>
          <w:tcPr>
            <w:tcW w:w="3005" w:type="dxa"/>
            <w:vAlign w:val="bottom"/>
          </w:tcPr>
          <w:p w14:paraId="7D045216" w14:textId="4CE6D54E" w:rsidR="00DA1075" w:rsidRPr="00B15821" w:rsidRDefault="00DA1075" w:rsidP="00DA10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peoduct</w:t>
            </w: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05" w:type="dxa"/>
            <w:vAlign w:val="bottom"/>
          </w:tcPr>
          <w:p w14:paraId="29CE06D6" w14:textId="5D79BEE5" w:rsidR="00DA1075" w:rsidRPr="00B15821" w:rsidRDefault="00DA1075" w:rsidP="00DA10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5FE9087F" w14:textId="0CB98BD6" w:rsidR="00DA1075" w:rsidRPr="00B15821" w:rsidRDefault="00DA1075" w:rsidP="00DA10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Foreign key referencing 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product_category</w:t>
            </w:r>
            <w:proofErr w:type="spellEnd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</w:tc>
      </w:tr>
      <w:tr w:rsidR="00DA1075" w:rsidRPr="00B15821" w14:paraId="1424795B" w14:textId="77777777" w:rsidTr="00D13FCB">
        <w:tc>
          <w:tcPr>
            <w:tcW w:w="3005" w:type="dxa"/>
            <w:vAlign w:val="bottom"/>
          </w:tcPr>
          <w:p w14:paraId="043154CB" w14:textId="31A76BF3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3005" w:type="dxa"/>
            <w:vAlign w:val="bottom"/>
          </w:tcPr>
          <w:p w14:paraId="738EB547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44CD5436" w14:textId="53DAF268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</w:t>
            </w:r>
          </w:p>
        </w:tc>
      </w:tr>
      <w:tr w:rsidR="00DA1075" w:rsidRPr="00B15821" w14:paraId="77260567" w14:textId="77777777" w:rsidTr="00D13FCB">
        <w:tc>
          <w:tcPr>
            <w:tcW w:w="3005" w:type="dxa"/>
            <w:vAlign w:val="bottom"/>
          </w:tcPr>
          <w:p w14:paraId="56505473" w14:textId="3C2B3B2E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3005" w:type="dxa"/>
            <w:vAlign w:val="bottom"/>
          </w:tcPr>
          <w:p w14:paraId="62C4A90D" w14:textId="1E954D09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2D96396E" w14:textId="4531511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</w:tc>
      </w:tr>
      <w:tr w:rsidR="00DA1075" w:rsidRPr="00B15821" w14:paraId="2C2BDC47" w14:textId="77777777" w:rsidTr="00D13FCB">
        <w:tc>
          <w:tcPr>
            <w:tcW w:w="3005" w:type="dxa"/>
            <w:vAlign w:val="bottom"/>
          </w:tcPr>
          <w:p w14:paraId="08AA3576" w14:textId="0798C288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005" w:type="dxa"/>
            <w:vAlign w:val="bottom"/>
          </w:tcPr>
          <w:p w14:paraId="04D198DB" w14:textId="77777777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77E1CABE" w14:textId="48DCB66A" w:rsidR="00DA1075" w:rsidRPr="00B15821" w:rsidRDefault="00DA1075" w:rsidP="00D13F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</w:tr>
    </w:tbl>
    <w:p w14:paraId="1B9A2E2A" w14:textId="77777777" w:rsidR="00275A7A" w:rsidRPr="00B15821" w:rsidRDefault="00275A7A" w:rsidP="00275A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9E3A1E" w14:textId="0EBB8F0E" w:rsidR="00275A7A" w:rsidRPr="00275A7A" w:rsidRDefault="00275A7A" w:rsidP="00DA107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Delivery assignment table</w:t>
      </w:r>
    </w:p>
    <w:p w14:paraId="1A288198" w14:textId="77777777" w:rsidR="00275A7A" w:rsidRPr="00CB2FD5" w:rsidRDefault="00275A7A" w:rsidP="00275A7A">
      <w:pPr>
        <w:pStyle w:val="NormalWeb"/>
        <w:rPr>
          <w:rStyle w:val="HTMLCode"/>
          <w:rFonts w:ascii="Times New Roman" w:hAnsi="Times New Roman"/>
          <w:color w:val="000000" w:themeColor="text1"/>
          <w:sz w:val="24"/>
        </w:rPr>
      </w:pPr>
      <w:r w:rsidRPr="00CB2FD5">
        <w:rPr>
          <w:color w:val="000000" w:themeColor="text1"/>
        </w:rPr>
        <w:t xml:space="preserve">Primary Key: </w:t>
      </w:r>
      <w:proofErr w:type="spellStart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delivery_id</w:t>
      </w:r>
      <w:proofErr w:type="spellEnd"/>
    </w:p>
    <w:p w14:paraId="1F005EE4" w14:textId="77777777" w:rsidR="00275A7A" w:rsidRPr="00CB2FD5" w:rsidRDefault="00275A7A" w:rsidP="00275A7A">
      <w:pPr>
        <w:pStyle w:val="NormalWeb"/>
        <w:rPr>
          <w:color w:val="000000" w:themeColor="text1"/>
        </w:rPr>
      </w:pPr>
      <w:r w:rsidRPr="00CB2FD5">
        <w:rPr>
          <w:color w:val="000000" w:themeColor="text1"/>
        </w:rPr>
        <w:t xml:space="preserve"> Foreign Keys: </w:t>
      </w:r>
      <w:proofErr w:type="spellStart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order_id</w:t>
      </w:r>
      <w:proofErr w:type="spellEnd"/>
      <w:r w:rsidRPr="00CB2FD5">
        <w:rPr>
          <w:color w:val="000000" w:themeColor="text1"/>
        </w:rPr>
        <w:t xml:space="preserve"> references </w:t>
      </w:r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Order(</w:t>
      </w:r>
      <w:proofErr w:type="spellStart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order_id</w:t>
      </w:r>
      <w:proofErr w:type="spellEnd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)</w:t>
      </w:r>
      <w:r w:rsidRPr="00CB2FD5">
        <w:rPr>
          <w:color w:val="000000" w:themeColor="text1"/>
        </w:rPr>
        <w:t xml:space="preserve">, </w:t>
      </w:r>
      <w:proofErr w:type="spellStart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delivery_person_id</w:t>
      </w:r>
      <w:proofErr w:type="spellEnd"/>
      <w:r w:rsidRPr="00CB2FD5">
        <w:rPr>
          <w:color w:val="000000" w:themeColor="text1"/>
        </w:rPr>
        <w:t xml:space="preserve"> references </w:t>
      </w:r>
      <w:proofErr w:type="spellStart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DeliveryPerson</w:t>
      </w:r>
      <w:proofErr w:type="spellEnd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(</w:t>
      </w:r>
      <w:proofErr w:type="spellStart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delivery_person_id</w:t>
      </w:r>
      <w:proofErr w:type="spellEnd"/>
      <w:r w:rsidRPr="00CB2FD5">
        <w:rPr>
          <w:rStyle w:val="HTMLCode"/>
          <w:rFonts w:ascii="Times New Roman" w:hAnsi="Times New Roman"/>
          <w:color w:val="000000" w:themeColor="text1"/>
          <w:sz w:val="24"/>
        </w:rPr>
        <w:t>)</w:t>
      </w:r>
    </w:p>
    <w:p w14:paraId="6C450CEB" w14:textId="77777777" w:rsidR="00275A7A" w:rsidRPr="00290483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32AF5DB4" w14:textId="77777777" w:rsidTr="00262A8F">
        <w:tc>
          <w:tcPr>
            <w:tcW w:w="3005" w:type="dxa"/>
            <w:vAlign w:val="bottom"/>
          </w:tcPr>
          <w:p w14:paraId="300D872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1206159F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0E78285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1F024463" w14:textId="77777777" w:rsidTr="00262A8F">
        <w:tc>
          <w:tcPr>
            <w:tcW w:w="3005" w:type="dxa"/>
            <w:vAlign w:val="bottom"/>
          </w:tcPr>
          <w:p w14:paraId="0CAA97A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delivery_id</w:t>
            </w:r>
            <w:proofErr w:type="spellEnd"/>
          </w:p>
        </w:tc>
        <w:tc>
          <w:tcPr>
            <w:tcW w:w="3005" w:type="dxa"/>
            <w:vAlign w:val="bottom"/>
          </w:tcPr>
          <w:p w14:paraId="0788FD0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2D5E8AD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delivery ID</w:t>
            </w:r>
          </w:p>
        </w:tc>
      </w:tr>
      <w:tr w:rsidR="00275A7A" w:rsidRPr="00B15821" w14:paraId="37E8FEF0" w14:textId="77777777" w:rsidTr="00262A8F">
        <w:tc>
          <w:tcPr>
            <w:tcW w:w="3005" w:type="dxa"/>
            <w:vAlign w:val="bottom"/>
          </w:tcPr>
          <w:p w14:paraId="3506465C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3005" w:type="dxa"/>
            <w:vAlign w:val="bottom"/>
          </w:tcPr>
          <w:p w14:paraId="4CC5FA5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6221709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Orders table</w:t>
            </w:r>
          </w:p>
        </w:tc>
      </w:tr>
      <w:tr w:rsidR="00275A7A" w:rsidRPr="00B15821" w14:paraId="56328406" w14:textId="77777777" w:rsidTr="00262A8F">
        <w:tc>
          <w:tcPr>
            <w:tcW w:w="3005" w:type="dxa"/>
            <w:vAlign w:val="bottom"/>
          </w:tcPr>
          <w:p w14:paraId="00890BD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3005" w:type="dxa"/>
            <w:vAlign w:val="bottom"/>
          </w:tcPr>
          <w:p w14:paraId="2498EC7D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3006" w:type="dxa"/>
            <w:vAlign w:val="bottom"/>
          </w:tcPr>
          <w:p w14:paraId="19B52AA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Scheduled delivery date and time</w:t>
            </w:r>
          </w:p>
        </w:tc>
      </w:tr>
      <w:tr w:rsidR="00275A7A" w:rsidRPr="00B15821" w14:paraId="67FE4273" w14:textId="77777777" w:rsidTr="00262A8F">
        <w:tc>
          <w:tcPr>
            <w:tcW w:w="3005" w:type="dxa"/>
            <w:vAlign w:val="bottom"/>
          </w:tcPr>
          <w:p w14:paraId="6AFFCE9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005" w:type="dxa"/>
            <w:vAlign w:val="bottom"/>
          </w:tcPr>
          <w:p w14:paraId="72A4F79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3006" w:type="dxa"/>
            <w:vAlign w:val="bottom"/>
          </w:tcPr>
          <w:p w14:paraId="3DBBC84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Delivery status </w:t>
            </w:r>
          </w:p>
        </w:tc>
      </w:tr>
      <w:tr w:rsidR="00275A7A" w:rsidRPr="00B15821" w14:paraId="640F6F29" w14:textId="77777777" w:rsidTr="00262A8F">
        <w:tc>
          <w:tcPr>
            <w:tcW w:w="3005" w:type="dxa"/>
            <w:vAlign w:val="bottom"/>
          </w:tcPr>
          <w:p w14:paraId="204811A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delivery_person_id</w:t>
            </w:r>
            <w:proofErr w:type="spellEnd"/>
          </w:p>
        </w:tc>
        <w:tc>
          <w:tcPr>
            <w:tcW w:w="3005" w:type="dxa"/>
            <w:vAlign w:val="bottom"/>
          </w:tcPr>
          <w:p w14:paraId="07D98E9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403FA0FA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Delivery Persons table</w:t>
            </w:r>
          </w:p>
        </w:tc>
      </w:tr>
    </w:tbl>
    <w:p w14:paraId="1F02EB60" w14:textId="77777777" w:rsidR="00CB2FD5" w:rsidRDefault="00CB2FD5" w:rsidP="00CB2FD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B780C1" w14:textId="6E932BC4" w:rsidR="00275A7A" w:rsidRPr="00CB2FD5" w:rsidRDefault="00275A7A" w:rsidP="00CB2F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2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Review table</w:t>
      </w:r>
    </w:p>
    <w:p w14:paraId="5FD332D8" w14:textId="77777777" w:rsidR="00275A7A" w:rsidRPr="006C22AD" w:rsidRDefault="00275A7A" w:rsidP="00275A7A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review_id</w:t>
      </w:r>
      <w:proofErr w:type="spellEnd"/>
    </w:p>
    <w:p w14:paraId="4452744A" w14:textId="77777777" w:rsidR="00275A7A" w:rsidRDefault="00275A7A" w:rsidP="00275A7A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 Foreign Keys: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Customer(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C2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2FD5" w:rsidRPr="00B15821" w14:paraId="457FF44A" w14:textId="77777777" w:rsidTr="00CB2FD5">
        <w:tc>
          <w:tcPr>
            <w:tcW w:w="3005" w:type="dxa"/>
            <w:vAlign w:val="bottom"/>
          </w:tcPr>
          <w:p w14:paraId="3A029860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109C72D8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5CEE8562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B2FD5" w:rsidRPr="00B15821" w14:paraId="5BFB5A41" w14:textId="77777777" w:rsidTr="00CB2FD5">
        <w:tc>
          <w:tcPr>
            <w:tcW w:w="3005" w:type="dxa"/>
            <w:vAlign w:val="bottom"/>
          </w:tcPr>
          <w:p w14:paraId="58CBA61B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3005" w:type="dxa"/>
            <w:vAlign w:val="bottom"/>
          </w:tcPr>
          <w:p w14:paraId="17B030E1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5D4FDDC3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</w:tr>
      <w:tr w:rsidR="00CB2FD5" w:rsidRPr="00B15821" w14:paraId="793D2DBD" w14:textId="77777777" w:rsidTr="00CB2FD5">
        <w:tc>
          <w:tcPr>
            <w:tcW w:w="3005" w:type="dxa"/>
            <w:vAlign w:val="bottom"/>
          </w:tcPr>
          <w:p w14:paraId="54C25657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005" w:type="dxa"/>
            <w:vAlign w:val="bottom"/>
          </w:tcPr>
          <w:p w14:paraId="3E772292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7B760225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Customers table</w:t>
            </w:r>
          </w:p>
        </w:tc>
      </w:tr>
      <w:tr w:rsidR="00CB2FD5" w:rsidRPr="00B15821" w14:paraId="6D599895" w14:textId="77777777" w:rsidTr="00CB2FD5">
        <w:tc>
          <w:tcPr>
            <w:tcW w:w="3005" w:type="dxa"/>
            <w:vAlign w:val="bottom"/>
          </w:tcPr>
          <w:p w14:paraId="3B10A5DE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005" w:type="dxa"/>
            <w:vAlign w:val="bottom"/>
          </w:tcPr>
          <w:p w14:paraId="08B81962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19B26F03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Products table</w:t>
            </w:r>
          </w:p>
        </w:tc>
      </w:tr>
      <w:tr w:rsidR="00CB2FD5" w:rsidRPr="00B15821" w14:paraId="31062FD8" w14:textId="77777777" w:rsidTr="00CB2FD5">
        <w:tc>
          <w:tcPr>
            <w:tcW w:w="3005" w:type="dxa"/>
            <w:vAlign w:val="bottom"/>
          </w:tcPr>
          <w:p w14:paraId="213F8BCF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3005" w:type="dxa"/>
            <w:vAlign w:val="bottom"/>
          </w:tcPr>
          <w:p w14:paraId="1DE34B75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33D29761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Customer rating </w:t>
            </w:r>
          </w:p>
        </w:tc>
      </w:tr>
      <w:tr w:rsidR="00CB2FD5" w:rsidRPr="00B15821" w14:paraId="6A8730EA" w14:textId="77777777" w:rsidTr="00CB2FD5">
        <w:tc>
          <w:tcPr>
            <w:tcW w:w="3005" w:type="dxa"/>
            <w:vAlign w:val="bottom"/>
          </w:tcPr>
          <w:p w14:paraId="55662F82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review_text</w:t>
            </w:r>
            <w:proofErr w:type="spellEnd"/>
          </w:p>
        </w:tc>
        <w:tc>
          <w:tcPr>
            <w:tcW w:w="3005" w:type="dxa"/>
            <w:vAlign w:val="bottom"/>
          </w:tcPr>
          <w:p w14:paraId="4C39775A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006" w:type="dxa"/>
            <w:vAlign w:val="bottom"/>
          </w:tcPr>
          <w:p w14:paraId="53A48B77" w14:textId="77777777" w:rsidR="00CB2FD5" w:rsidRPr="00B15821" w:rsidRDefault="00CB2FD5" w:rsidP="00CB2F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review text</w:t>
            </w:r>
          </w:p>
        </w:tc>
      </w:tr>
    </w:tbl>
    <w:p w14:paraId="174F7D39" w14:textId="7E8EE469" w:rsidR="00275A7A" w:rsidRPr="00CB2FD5" w:rsidRDefault="00275A7A" w:rsidP="00CB2F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2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Inventory management table</w:t>
      </w:r>
    </w:p>
    <w:p w14:paraId="5F83B6C4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5B22B1D2" w14:textId="77777777" w:rsidTr="00262A8F">
        <w:tc>
          <w:tcPr>
            <w:tcW w:w="3005" w:type="dxa"/>
            <w:vAlign w:val="bottom"/>
          </w:tcPr>
          <w:p w14:paraId="5B076CD8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46E78D09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3C1A61B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A1075" w:rsidRPr="00B15821" w14:paraId="48F5CE30" w14:textId="77777777" w:rsidTr="00262A8F">
        <w:tc>
          <w:tcPr>
            <w:tcW w:w="3005" w:type="dxa"/>
            <w:vAlign w:val="bottom"/>
          </w:tcPr>
          <w:p w14:paraId="35D68E9F" w14:textId="16691034" w:rsidR="00DA1075" w:rsidRPr="00DA1075" w:rsidRDefault="00DA1075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A10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005" w:type="dxa"/>
            <w:vAlign w:val="bottom"/>
          </w:tcPr>
          <w:p w14:paraId="032A3392" w14:textId="6915F723" w:rsidR="00DA1075" w:rsidRPr="00DA1075" w:rsidRDefault="00DA1075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10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0509184C" w14:textId="7E63EFA1" w:rsidR="00DA1075" w:rsidRPr="00DA1075" w:rsidRDefault="00DA1075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10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category table</w:t>
            </w:r>
          </w:p>
        </w:tc>
      </w:tr>
      <w:tr w:rsidR="00275A7A" w:rsidRPr="00B15821" w14:paraId="30B846EF" w14:textId="77777777" w:rsidTr="00262A8F">
        <w:tc>
          <w:tcPr>
            <w:tcW w:w="3005" w:type="dxa"/>
            <w:vAlign w:val="bottom"/>
          </w:tcPr>
          <w:p w14:paraId="5D0C9C0E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005" w:type="dxa"/>
            <w:vAlign w:val="bottom"/>
          </w:tcPr>
          <w:p w14:paraId="47CBABF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6B90E544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Products table</w:t>
            </w:r>
          </w:p>
        </w:tc>
      </w:tr>
      <w:tr w:rsidR="00275A7A" w:rsidRPr="00B15821" w14:paraId="385E0878" w14:textId="77777777" w:rsidTr="00262A8F">
        <w:tc>
          <w:tcPr>
            <w:tcW w:w="3005" w:type="dxa"/>
            <w:vAlign w:val="bottom"/>
          </w:tcPr>
          <w:p w14:paraId="28860196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restock_alert</w:t>
            </w:r>
            <w:proofErr w:type="spellEnd"/>
          </w:p>
        </w:tc>
        <w:tc>
          <w:tcPr>
            <w:tcW w:w="3005" w:type="dxa"/>
            <w:vAlign w:val="bottom"/>
          </w:tcPr>
          <w:p w14:paraId="37F7AB4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3372060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Restock alert </w:t>
            </w:r>
          </w:p>
        </w:tc>
      </w:tr>
    </w:tbl>
    <w:p w14:paraId="48506146" w14:textId="7238E7A0" w:rsidR="00275A7A" w:rsidRPr="00CB2FD5" w:rsidRDefault="00275A7A" w:rsidP="00CB2F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2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Payment table</w:t>
      </w:r>
    </w:p>
    <w:p w14:paraId="4EB09D09" w14:textId="77777777" w:rsidR="00275A7A" w:rsidRPr="006C22AD" w:rsidRDefault="00275A7A" w:rsidP="00275A7A">
      <w:pPr>
        <w:rPr>
          <w:rFonts w:ascii="Times New Roman" w:hAnsi="Times New Roman" w:cs="Times New Roman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53D9B" w14:textId="77777777" w:rsidR="00275A7A" w:rsidRPr="006C22AD" w:rsidRDefault="00275A7A" w:rsidP="00275A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2A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C22AD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6C22AD">
        <w:rPr>
          <w:rStyle w:val="HTMLCode"/>
          <w:rFonts w:ascii="Times New Roman" w:hAnsi="Times New Roman" w:cs="Times New Roman"/>
          <w:sz w:val="24"/>
          <w:szCs w:val="24"/>
        </w:rPr>
        <w:t>Order(</w:t>
      </w:r>
      <w:proofErr w:type="spellStart"/>
      <w:r w:rsidRPr="006C22AD">
        <w:rPr>
          <w:rStyle w:val="HTMLCode"/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C22AD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A7A" w:rsidRPr="00B15821" w14:paraId="465A78F0" w14:textId="77777777" w:rsidTr="00262A8F">
        <w:tc>
          <w:tcPr>
            <w:tcW w:w="3005" w:type="dxa"/>
            <w:vAlign w:val="bottom"/>
          </w:tcPr>
          <w:p w14:paraId="5A994D4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005" w:type="dxa"/>
            <w:vAlign w:val="bottom"/>
          </w:tcPr>
          <w:p w14:paraId="4635B0AC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bottom"/>
          </w:tcPr>
          <w:p w14:paraId="14C78C35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75A7A" w:rsidRPr="00B15821" w14:paraId="458B25FD" w14:textId="77777777" w:rsidTr="00262A8F">
        <w:tc>
          <w:tcPr>
            <w:tcW w:w="3005" w:type="dxa"/>
            <w:vAlign w:val="bottom"/>
          </w:tcPr>
          <w:p w14:paraId="17DE650F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3005" w:type="dxa"/>
            <w:vAlign w:val="bottom"/>
          </w:tcPr>
          <w:p w14:paraId="49D7AA1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71A44229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payment ID</w:t>
            </w:r>
          </w:p>
        </w:tc>
      </w:tr>
      <w:tr w:rsidR="00275A7A" w:rsidRPr="00B15821" w14:paraId="0D257756" w14:textId="77777777" w:rsidTr="00262A8F">
        <w:tc>
          <w:tcPr>
            <w:tcW w:w="3005" w:type="dxa"/>
            <w:vAlign w:val="bottom"/>
          </w:tcPr>
          <w:p w14:paraId="063D47EF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3005" w:type="dxa"/>
            <w:vAlign w:val="bottom"/>
          </w:tcPr>
          <w:p w14:paraId="77FD5A5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6" w:type="dxa"/>
            <w:vAlign w:val="bottom"/>
          </w:tcPr>
          <w:p w14:paraId="4D7E9BA2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referencing the Orders table</w:t>
            </w:r>
          </w:p>
        </w:tc>
      </w:tr>
      <w:tr w:rsidR="00275A7A" w:rsidRPr="00B15821" w14:paraId="768D64B5" w14:textId="77777777" w:rsidTr="00262A8F">
        <w:tc>
          <w:tcPr>
            <w:tcW w:w="3005" w:type="dxa"/>
            <w:vAlign w:val="bottom"/>
          </w:tcPr>
          <w:p w14:paraId="715FDDC7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3005" w:type="dxa"/>
            <w:vAlign w:val="bottom"/>
          </w:tcPr>
          <w:p w14:paraId="05CC1CB3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3006" w:type="dxa"/>
            <w:vAlign w:val="bottom"/>
          </w:tcPr>
          <w:p w14:paraId="0275A6D1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 date and time</w:t>
            </w:r>
          </w:p>
        </w:tc>
      </w:tr>
      <w:tr w:rsidR="00275A7A" w:rsidRPr="00B15821" w14:paraId="4837299C" w14:textId="77777777" w:rsidTr="00262A8F">
        <w:tc>
          <w:tcPr>
            <w:tcW w:w="3005" w:type="dxa"/>
            <w:vAlign w:val="bottom"/>
          </w:tcPr>
          <w:p w14:paraId="295D6A38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3005" w:type="dxa"/>
            <w:vAlign w:val="bottom"/>
          </w:tcPr>
          <w:p w14:paraId="7FC0B77D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3006" w:type="dxa"/>
            <w:vAlign w:val="bottom"/>
          </w:tcPr>
          <w:p w14:paraId="1F4C2BC0" w14:textId="77777777" w:rsidR="00275A7A" w:rsidRPr="00B15821" w:rsidRDefault="00275A7A" w:rsidP="00262A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5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Payment method </w:t>
            </w:r>
          </w:p>
        </w:tc>
      </w:tr>
    </w:tbl>
    <w:p w14:paraId="7724B3C6" w14:textId="77777777" w:rsidR="00275A7A" w:rsidRPr="00861455" w:rsidRDefault="00275A7A" w:rsidP="00861455">
      <w:pPr>
        <w:spacing w:line="276" w:lineRule="auto"/>
        <w:rPr>
          <w:rFonts w:ascii="Roboto" w:hAnsi="Roboto"/>
          <w:b/>
          <w:bCs/>
          <w:color w:val="1F1F1F"/>
          <w:sz w:val="28"/>
          <w:szCs w:val="28"/>
          <w:shd w:val="clear" w:color="auto" w:fill="F8FAFD"/>
        </w:rPr>
      </w:pPr>
    </w:p>
    <w:p w14:paraId="14F96A58" w14:textId="4BEC781A" w:rsidR="00D47CFC" w:rsidRPr="00861455" w:rsidRDefault="00D47CFC" w:rsidP="00861455">
      <w:pPr>
        <w:pStyle w:val="ListParagraph"/>
        <w:numPr>
          <w:ilvl w:val="0"/>
          <w:numId w:val="42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86145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Review Table</w:t>
      </w:r>
    </w:p>
    <w:p w14:paraId="7D502878" w14:textId="675C3F42" w:rsidR="00747B6B" w:rsidRPr="00861455" w:rsidRDefault="00747B6B" w:rsidP="0086145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review_id</w:t>
      </w:r>
      <w:proofErr w:type="spellEnd"/>
      <w:r w:rsidRPr="00861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3CF2F" w14:textId="64A6C38E" w:rsidR="00747B6B" w:rsidRPr="00861455" w:rsidRDefault="00747B6B" w:rsidP="00861455">
      <w:pPr>
        <w:pStyle w:val="ListParagraph"/>
        <w:spacing w:line="276" w:lineRule="auto"/>
        <w:rPr>
          <w:rStyle w:val="HTMLCode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861455">
        <w:rPr>
          <w:rStyle w:val="HTMLCode"/>
          <w:rFonts w:ascii="Times New Roman" w:hAnsi="Times New Roman" w:cs="Times New Roman"/>
          <w:sz w:val="28"/>
          <w:szCs w:val="28"/>
        </w:rPr>
        <w:t>customer</w:t>
      </w:r>
      <w:r w:rsidRPr="00861455">
        <w:rPr>
          <w:rFonts w:ascii="Times New Roman" w:hAnsi="Times New Roman" w:cs="Times New Roman"/>
          <w:sz w:val="28"/>
          <w:szCs w:val="28"/>
        </w:rPr>
        <w:t xml:space="preserve"> references </w:t>
      </w:r>
      <w:r w:rsidRPr="00861455">
        <w:rPr>
          <w:rStyle w:val="HTMLCode"/>
          <w:rFonts w:ascii="Times New Roman" w:hAnsi="Times New Roman" w:cs="Times New Roman"/>
          <w:sz w:val="28"/>
          <w:szCs w:val="28"/>
        </w:rPr>
        <w:t>customer(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cust_id</w:t>
      </w:r>
      <w:proofErr w:type="spellEnd"/>
      <w:proofErr w:type="gram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),product</w:t>
      </w:r>
      <w:proofErr w:type="gramEnd"/>
      <w:r w:rsidRPr="00861455">
        <w:rPr>
          <w:rStyle w:val="HTMLCode"/>
          <w:rFonts w:ascii="Times New Roman" w:hAnsi="Times New Roman" w:cs="Times New Roman"/>
          <w:sz w:val="28"/>
          <w:szCs w:val="28"/>
        </w:rPr>
        <w:t xml:space="preserve"> reference product(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prod_id</w:t>
      </w:r>
      <w:proofErr w:type="spellEnd"/>
      <w:r w:rsidRPr="00861455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7BB6055A" w14:textId="77777777" w:rsidR="00747B6B" w:rsidRPr="000C478F" w:rsidRDefault="00747B6B" w:rsidP="00861455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78F" w:rsidRPr="000C478F" w14:paraId="39D3399F" w14:textId="77777777" w:rsidTr="001F427B">
        <w:tc>
          <w:tcPr>
            <w:tcW w:w="3116" w:type="dxa"/>
            <w:vAlign w:val="center"/>
          </w:tcPr>
          <w:p w14:paraId="16E8A7BC" w14:textId="17F3E653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  <w:t>Column Name</w:t>
            </w:r>
          </w:p>
        </w:tc>
        <w:tc>
          <w:tcPr>
            <w:tcW w:w="3117" w:type="dxa"/>
            <w:vAlign w:val="center"/>
          </w:tcPr>
          <w:p w14:paraId="7677921D" w14:textId="02D7C8C9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  <w:t>Data Type</w:t>
            </w:r>
          </w:p>
        </w:tc>
        <w:tc>
          <w:tcPr>
            <w:tcW w:w="3117" w:type="dxa"/>
            <w:vAlign w:val="center"/>
          </w:tcPr>
          <w:p w14:paraId="642D52ED" w14:textId="2B3E7733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0C478F" w:rsidRPr="000C478F" w14:paraId="5D12E496" w14:textId="77777777" w:rsidTr="009A136F">
        <w:tc>
          <w:tcPr>
            <w:tcW w:w="3116" w:type="dxa"/>
            <w:vAlign w:val="center"/>
          </w:tcPr>
          <w:p w14:paraId="77565556" w14:textId="47A7D71E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proofErr w:type="spellStart"/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review_id</w:t>
            </w:r>
            <w:proofErr w:type="spellEnd"/>
          </w:p>
        </w:tc>
        <w:tc>
          <w:tcPr>
            <w:tcW w:w="3117" w:type="dxa"/>
            <w:vAlign w:val="center"/>
          </w:tcPr>
          <w:p w14:paraId="4614B682" w14:textId="0CF472EB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INT (Primary Key)</w:t>
            </w:r>
          </w:p>
        </w:tc>
        <w:tc>
          <w:tcPr>
            <w:tcW w:w="3117" w:type="dxa"/>
            <w:vAlign w:val="center"/>
          </w:tcPr>
          <w:p w14:paraId="23AA7338" w14:textId="18E94CC2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Unique identifier</w:t>
            </w:r>
          </w:p>
        </w:tc>
      </w:tr>
      <w:tr w:rsidR="000C478F" w:rsidRPr="000C478F" w14:paraId="26037D8F" w14:textId="77777777" w:rsidTr="009A136F">
        <w:tc>
          <w:tcPr>
            <w:tcW w:w="3116" w:type="dxa"/>
            <w:vAlign w:val="center"/>
          </w:tcPr>
          <w:p w14:paraId="38D84601" w14:textId="49326879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proofErr w:type="spellStart"/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customer_id</w:t>
            </w:r>
            <w:proofErr w:type="spellEnd"/>
          </w:p>
        </w:tc>
        <w:tc>
          <w:tcPr>
            <w:tcW w:w="3117" w:type="dxa"/>
            <w:vAlign w:val="center"/>
          </w:tcPr>
          <w:p w14:paraId="5C026356" w14:textId="2DDEB410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INT</w:t>
            </w:r>
          </w:p>
        </w:tc>
        <w:tc>
          <w:tcPr>
            <w:tcW w:w="3117" w:type="dxa"/>
            <w:vAlign w:val="center"/>
          </w:tcPr>
          <w:p w14:paraId="62A9C550" w14:textId="53AE95F0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References Customer</w:t>
            </w:r>
          </w:p>
        </w:tc>
      </w:tr>
      <w:tr w:rsidR="000C478F" w:rsidRPr="000C478F" w14:paraId="1BE2F4AC" w14:textId="77777777" w:rsidTr="009A136F">
        <w:tc>
          <w:tcPr>
            <w:tcW w:w="3116" w:type="dxa"/>
            <w:vAlign w:val="center"/>
          </w:tcPr>
          <w:p w14:paraId="6EF49536" w14:textId="6BBB0701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proofErr w:type="spellStart"/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product_id</w:t>
            </w:r>
            <w:proofErr w:type="spellEnd"/>
          </w:p>
        </w:tc>
        <w:tc>
          <w:tcPr>
            <w:tcW w:w="3117" w:type="dxa"/>
            <w:vAlign w:val="center"/>
          </w:tcPr>
          <w:p w14:paraId="380D36A6" w14:textId="0108A402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INT</w:t>
            </w:r>
          </w:p>
        </w:tc>
        <w:tc>
          <w:tcPr>
            <w:tcW w:w="3117" w:type="dxa"/>
            <w:vAlign w:val="center"/>
          </w:tcPr>
          <w:p w14:paraId="6DF645DC" w14:textId="438890E8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References Product</w:t>
            </w:r>
          </w:p>
        </w:tc>
      </w:tr>
      <w:tr w:rsidR="000C478F" w:rsidRPr="000C478F" w14:paraId="6673563B" w14:textId="77777777" w:rsidTr="009A136F">
        <w:tc>
          <w:tcPr>
            <w:tcW w:w="3116" w:type="dxa"/>
            <w:vAlign w:val="center"/>
          </w:tcPr>
          <w:p w14:paraId="6CD125C0" w14:textId="692BE640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rating</w:t>
            </w:r>
          </w:p>
        </w:tc>
        <w:tc>
          <w:tcPr>
            <w:tcW w:w="3117" w:type="dxa"/>
            <w:vAlign w:val="center"/>
          </w:tcPr>
          <w:p w14:paraId="2EA22A97" w14:textId="542D25FA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INT</w:t>
            </w:r>
          </w:p>
        </w:tc>
        <w:tc>
          <w:tcPr>
            <w:tcW w:w="3117" w:type="dxa"/>
            <w:vAlign w:val="center"/>
          </w:tcPr>
          <w:p w14:paraId="1E48B5CE" w14:textId="6316C3E8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Rating (1–5)</w:t>
            </w:r>
          </w:p>
        </w:tc>
      </w:tr>
      <w:tr w:rsidR="00D47CFC" w:rsidRPr="000C478F" w14:paraId="62363AD5" w14:textId="77777777" w:rsidTr="009A136F">
        <w:tc>
          <w:tcPr>
            <w:tcW w:w="3116" w:type="dxa"/>
            <w:vAlign w:val="center"/>
          </w:tcPr>
          <w:p w14:paraId="0BC030F9" w14:textId="564F859C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proofErr w:type="spellStart"/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created_at</w:t>
            </w:r>
            <w:proofErr w:type="spellEnd"/>
          </w:p>
        </w:tc>
        <w:tc>
          <w:tcPr>
            <w:tcW w:w="3117" w:type="dxa"/>
            <w:vAlign w:val="center"/>
          </w:tcPr>
          <w:p w14:paraId="6723858A" w14:textId="43C59BB2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DATETIME</w:t>
            </w:r>
          </w:p>
        </w:tc>
        <w:tc>
          <w:tcPr>
            <w:tcW w:w="3117" w:type="dxa"/>
            <w:vAlign w:val="center"/>
          </w:tcPr>
          <w:p w14:paraId="58C6EB1A" w14:textId="0EF2D655" w:rsidR="00D47CFC" w:rsidRPr="000C478F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</w:pPr>
            <w:r w:rsidRPr="000C4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Timestamp of creation</w:t>
            </w:r>
          </w:p>
        </w:tc>
      </w:tr>
    </w:tbl>
    <w:p w14:paraId="3D57FF4A" w14:textId="77777777" w:rsidR="00D47CFC" w:rsidRPr="000C478F" w:rsidRDefault="00D47CFC" w:rsidP="00861455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8FAFD"/>
        </w:rPr>
      </w:pPr>
    </w:p>
    <w:p w14:paraId="62204341" w14:textId="109197B2" w:rsidR="00D47CFC" w:rsidRPr="00861455" w:rsidRDefault="00D47CFC" w:rsidP="00861455">
      <w:pPr>
        <w:pStyle w:val="ListParagraph"/>
        <w:numPr>
          <w:ilvl w:val="0"/>
          <w:numId w:val="42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86145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Feedback Table</w:t>
      </w:r>
    </w:p>
    <w:p w14:paraId="5C789280" w14:textId="77777777" w:rsidR="00747B6B" w:rsidRPr="00861455" w:rsidRDefault="00747B6B" w:rsidP="00861455">
      <w:pPr>
        <w:pStyle w:val="ListParagraph"/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EFCB14B" w14:textId="6EB056FB" w:rsidR="00747B6B" w:rsidRPr="00861455" w:rsidRDefault="00747B6B" w:rsidP="0086145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feedback_id</w:t>
      </w:r>
      <w:proofErr w:type="spellEnd"/>
      <w:r w:rsidRPr="00861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C2F3F" w14:textId="1899309D" w:rsidR="00747B6B" w:rsidRPr="00861455" w:rsidRDefault="00747B6B" w:rsidP="00861455">
      <w:pPr>
        <w:pStyle w:val="ListParagraph"/>
        <w:spacing w:line="276" w:lineRule="auto"/>
        <w:rPr>
          <w:rStyle w:val="HTMLCode"/>
          <w:rFonts w:ascii="Times New Roman" w:hAnsi="Times New Roman" w:cs="Times New Roman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861455">
        <w:rPr>
          <w:rStyle w:val="HTMLCode"/>
          <w:rFonts w:ascii="Times New Roman" w:hAnsi="Times New Roman" w:cs="Times New Roman"/>
          <w:sz w:val="28"/>
          <w:szCs w:val="28"/>
        </w:rPr>
        <w:t>customer</w:t>
      </w:r>
      <w:r w:rsidRPr="00861455">
        <w:rPr>
          <w:rFonts w:ascii="Times New Roman" w:hAnsi="Times New Roman" w:cs="Times New Roman"/>
          <w:sz w:val="28"/>
          <w:szCs w:val="28"/>
        </w:rPr>
        <w:t xml:space="preserve"> references </w:t>
      </w:r>
      <w:r w:rsidRPr="00861455">
        <w:rPr>
          <w:rStyle w:val="HTMLCode"/>
          <w:rFonts w:ascii="Times New Roman" w:hAnsi="Times New Roman" w:cs="Times New Roman"/>
          <w:sz w:val="28"/>
          <w:szCs w:val="28"/>
        </w:rPr>
        <w:t>customer(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cust_id</w:t>
      </w:r>
      <w:proofErr w:type="spellEnd"/>
      <w:proofErr w:type="gram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),product</w:t>
      </w:r>
      <w:proofErr w:type="gramEnd"/>
      <w:r w:rsidRPr="00861455">
        <w:rPr>
          <w:rStyle w:val="HTMLCode"/>
          <w:rFonts w:ascii="Times New Roman" w:hAnsi="Times New Roman" w:cs="Times New Roman"/>
          <w:sz w:val="28"/>
          <w:szCs w:val="28"/>
        </w:rPr>
        <w:t xml:space="preserve"> reference product(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prod_id</w:t>
      </w:r>
      <w:proofErr w:type="spellEnd"/>
      <w:r w:rsidRPr="00861455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099EC125" w14:textId="77777777" w:rsidR="00747B6B" w:rsidRPr="00861455" w:rsidRDefault="00747B6B" w:rsidP="00861455">
      <w:pPr>
        <w:pStyle w:val="ListParagraph"/>
        <w:spacing w:line="276" w:lineRule="auto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CFC" w:rsidRPr="00861455" w14:paraId="4296CF46" w14:textId="77777777" w:rsidTr="00770E60">
        <w:tc>
          <w:tcPr>
            <w:tcW w:w="3116" w:type="dxa"/>
            <w:vAlign w:val="center"/>
          </w:tcPr>
          <w:p w14:paraId="4AE1826C" w14:textId="39537171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Column Name</w:t>
            </w:r>
          </w:p>
        </w:tc>
        <w:tc>
          <w:tcPr>
            <w:tcW w:w="3117" w:type="dxa"/>
            <w:vAlign w:val="center"/>
          </w:tcPr>
          <w:p w14:paraId="48553B35" w14:textId="5133CB40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Data Type</w:t>
            </w:r>
          </w:p>
        </w:tc>
        <w:tc>
          <w:tcPr>
            <w:tcW w:w="3117" w:type="dxa"/>
            <w:vAlign w:val="center"/>
          </w:tcPr>
          <w:p w14:paraId="08CD2F28" w14:textId="4B092FDD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D47CFC" w:rsidRPr="00861455" w14:paraId="040234F6" w14:textId="77777777" w:rsidTr="00770E60">
        <w:tc>
          <w:tcPr>
            <w:tcW w:w="3116" w:type="dxa"/>
            <w:vAlign w:val="center"/>
          </w:tcPr>
          <w:p w14:paraId="2E9A7DAF" w14:textId="3A7E146A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feedback_id</w:t>
            </w:r>
            <w:proofErr w:type="spellEnd"/>
          </w:p>
        </w:tc>
        <w:tc>
          <w:tcPr>
            <w:tcW w:w="3117" w:type="dxa"/>
            <w:vAlign w:val="center"/>
          </w:tcPr>
          <w:p w14:paraId="77D46076" w14:textId="11E20C43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INT (Primary Key)</w:t>
            </w:r>
          </w:p>
        </w:tc>
        <w:tc>
          <w:tcPr>
            <w:tcW w:w="3117" w:type="dxa"/>
            <w:vAlign w:val="center"/>
          </w:tcPr>
          <w:p w14:paraId="2985906B" w14:textId="27FD3371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Unique identifier for feedback</w:t>
            </w:r>
          </w:p>
        </w:tc>
      </w:tr>
      <w:tr w:rsidR="00D47CFC" w:rsidRPr="00861455" w14:paraId="51202C81" w14:textId="77777777" w:rsidTr="00770E60">
        <w:tc>
          <w:tcPr>
            <w:tcW w:w="3116" w:type="dxa"/>
            <w:vAlign w:val="center"/>
          </w:tcPr>
          <w:p w14:paraId="63B67DE8" w14:textId="37AB4C5E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customer_id</w:t>
            </w:r>
          </w:p>
        </w:tc>
        <w:tc>
          <w:tcPr>
            <w:tcW w:w="3117" w:type="dxa"/>
            <w:vAlign w:val="center"/>
          </w:tcPr>
          <w:p w14:paraId="6B09247D" w14:textId="419D9594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INT</w:t>
            </w:r>
          </w:p>
        </w:tc>
        <w:tc>
          <w:tcPr>
            <w:tcW w:w="3117" w:type="dxa"/>
            <w:vAlign w:val="center"/>
          </w:tcPr>
          <w:p w14:paraId="58C9CF3D" w14:textId="55802A07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References Customer(customer_id)</w:t>
            </w:r>
          </w:p>
        </w:tc>
      </w:tr>
      <w:tr w:rsidR="00D47CFC" w:rsidRPr="00861455" w14:paraId="61A0D58F" w14:textId="77777777" w:rsidTr="00770E60">
        <w:tc>
          <w:tcPr>
            <w:tcW w:w="3116" w:type="dxa"/>
            <w:vAlign w:val="center"/>
          </w:tcPr>
          <w:p w14:paraId="5A58266E" w14:textId="30D93186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product_id</w:t>
            </w:r>
          </w:p>
        </w:tc>
        <w:tc>
          <w:tcPr>
            <w:tcW w:w="3117" w:type="dxa"/>
            <w:vAlign w:val="center"/>
          </w:tcPr>
          <w:p w14:paraId="02C73470" w14:textId="174DB980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INT</w:t>
            </w:r>
          </w:p>
        </w:tc>
        <w:tc>
          <w:tcPr>
            <w:tcW w:w="3117" w:type="dxa"/>
            <w:vAlign w:val="center"/>
          </w:tcPr>
          <w:p w14:paraId="2F33646F" w14:textId="1BD2127C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References Product(product_id)</w:t>
            </w:r>
          </w:p>
        </w:tc>
      </w:tr>
      <w:tr w:rsidR="00D47CFC" w:rsidRPr="00861455" w14:paraId="645FE7CD" w14:textId="77777777" w:rsidTr="00770E60">
        <w:tc>
          <w:tcPr>
            <w:tcW w:w="3116" w:type="dxa"/>
            <w:vAlign w:val="center"/>
          </w:tcPr>
          <w:p w14:paraId="722DBA9E" w14:textId="651BCE40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feedback_text</w:t>
            </w:r>
            <w:proofErr w:type="spellEnd"/>
          </w:p>
        </w:tc>
        <w:tc>
          <w:tcPr>
            <w:tcW w:w="3117" w:type="dxa"/>
            <w:vAlign w:val="center"/>
          </w:tcPr>
          <w:p w14:paraId="5F5D4046" w14:textId="76C457B8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TEXT</w:t>
            </w:r>
          </w:p>
        </w:tc>
        <w:tc>
          <w:tcPr>
            <w:tcW w:w="3117" w:type="dxa"/>
            <w:vAlign w:val="center"/>
          </w:tcPr>
          <w:p w14:paraId="1777A775" w14:textId="65663251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Detailed feedback from the customer</w:t>
            </w:r>
          </w:p>
        </w:tc>
      </w:tr>
      <w:tr w:rsidR="00D47CFC" w:rsidRPr="00861455" w14:paraId="56581FC0" w14:textId="77777777" w:rsidTr="00770E60">
        <w:tc>
          <w:tcPr>
            <w:tcW w:w="3116" w:type="dxa"/>
            <w:vAlign w:val="center"/>
          </w:tcPr>
          <w:p w14:paraId="4E4C9B6F" w14:textId="1CA52CAA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created_at</w:t>
            </w:r>
            <w:proofErr w:type="spellEnd"/>
          </w:p>
        </w:tc>
        <w:tc>
          <w:tcPr>
            <w:tcW w:w="3117" w:type="dxa"/>
            <w:vAlign w:val="center"/>
          </w:tcPr>
          <w:p w14:paraId="6BF3C3BE" w14:textId="07AF2411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DATETIME</w:t>
            </w:r>
          </w:p>
        </w:tc>
        <w:tc>
          <w:tcPr>
            <w:tcW w:w="3117" w:type="dxa"/>
            <w:vAlign w:val="center"/>
          </w:tcPr>
          <w:p w14:paraId="01A948BD" w14:textId="65075D64" w:rsidR="00D47CFC" w:rsidRPr="00861455" w:rsidRDefault="00D47CFC" w:rsidP="00861455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Timestamp when the feedback was created</w:t>
            </w:r>
          </w:p>
        </w:tc>
      </w:tr>
    </w:tbl>
    <w:p w14:paraId="5ECE41F1" w14:textId="77777777" w:rsidR="00275A7A" w:rsidRPr="00861455" w:rsidRDefault="00275A7A" w:rsidP="00861455">
      <w:pPr>
        <w:spacing w:line="276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8FAFD"/>
        </w:rPr>
      </w:pPr>
    </w:p>
    <w:p w14:paraId="66172923" w14:textId="77777777" w:rsidR="00747B6B" w:rsidRPr="00861455" w:rsidRDefault="00747B6B" w:rsidP="00861455">
      <w:pPr>
        <w:spacing w:line="276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8FAFD"/>
        </w:rPr>
      </w:pPr>
    </w:p>
    <w:p w14:paraId="0A62DA2A" w14:textId="5BA327B8" w:rsidR="00D47CFC" w:rsidRPr="00861455" w:rsidRDefault="00D47CFC" w:rsidP="00861455">
      <w:pPr>
        <w:pStyle w:val="ListParagraph"/>
        <w:numPr>
          <w:ilvl w:val="0"/>
          <w:numId w:val="42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86145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Learning Material Table</w:t>
      </w:r>
    </w:p>
    <w:p w14:paraId="68CB7B26" w14:textId="77777777" w:rsidR="00861455" w:rsidRP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49CC9804" w14:textId="37095792" w:rsidR="00861455" w:rsidRPr="00861455" w:rsidRDefault="00861455" w:rsidP="0086145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material_id</w:t>
      </w:r>
      <w:proofErr w:type="spellEnd"/>
      <w:r w:rsidRPr="00861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0A73F" w14:textId="3EC39D94" w:rsidR="00861455" w:rsidRPr="00861455" w:rsidRDefault="00861455" w:rsidP="00861455">
      <w:pPr>
        <w:pStyle w:val="ListParagraph"/>
        <w:spacing w:line="276" w:lineRule="auto"/>
        <w:rPr>
          <w:rStyle w:val="HTMLCode"/>
          <w:rFonts w:ascii="Times New Roman" w:hAnsi="Times New Roman" w:cs="Times New Roman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Foreign Key: </w:t>
      </w:r>
      <w:r w:rsidRPr="00861455">
        <w:rPr>
          <w:rStyle w:val="HTMLCode"/>
          <w:rFonts w:ascii="Times New Roman" w:hAnsi="Times New Roman" w:cs="Times New Roman"/>
          <w:sz w:val="28"/>
          <w:szCs w:val="28"/>
        </w:rPr>
        <w:t>category</w:t>
      </w:r>
      <w:r w:rsidRPr="00861455">
        <w:rPr>
          <w:rFonts w:ascii="Times New Roman" w:hAnsi="Times New Roman" w:cs="Times New Roman"/>
          <w:sz w:val="28"/>
          <w:szCs w:val="28"/>
        </w:rPr>
        <w:t xml:space="preserve"> references </w:t>
      </w:r>
      <w:r w:rsidRPr="00861455">
        <w:rPr>
          <w:rStyle w:val="HTMLCode"/>
          <w:rFonts w:ascii="Times New Roman" w:hAnsi="Times New Roman" w:cs="Times New Roman"/>
          <w:sz w:val="28"/>
          <w:szCs w:val="28"/>
        </w:rPr>
        <w:t>category(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cat_id</w:t>
      </w:r>
      <w:proofErr w:type="spellEnd"/>
      <w:r w:rsidRPr="00861455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6C13AC79" w14:textId="77777777" w:rsidR="00861455" w:rsidRP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CFC" w:rsidRPr="00861455" w14:paraId="0ABC88E2" w14:textId="77777777" w:rsidTr="009E00BB">
        <w:tc>
          <w:tcPr>
            <w:tcW w:w="3116" w:type="dxa"/>
            <w:vAlign w:val="center"/>
          </w:tcPr>
          <w:p w14:paraId="1FE5372E" w14:textId="24860FDF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Column Name</w:t>
            </w:r>
          </w:p>
        </w:tc>
        <w:tc>
          <w:tcPr>
            <w:tcW w:w="3117" w:type="dxa"/>
            <w:vAlign w:val="center"/>
          </w:tcPr>
          <w:p w14:paraId="37829BE1" w14:textId="461BA113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Data Type</w:t>
            </w:r>
          </w:p>
        </w:tc>
        <w:tc>
          <w:tcPr>
            <w:tcW w:w="3117" w:type="dxa"/>
            <w:vAlign w:val="center"/>
          </w:tcPr>
          <w:p w14:paraId="28A2DB1C" w14:textId="2CFF2AAF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D47CFC" w:rsidRPr="00861455" w14:paraId="2C8459CC" w14:textId="77777777" w:rsidTr="00BA7E1D">
        <w:tc>
          <w:tcPr>
            <w:tcW w:w="3116" w:type="dxa"/>
            <w:vAlign w:val="center"/>
          </w:tcPr>
          <w:p w14:paraId="7DDBF30E" w14:textId="7FCD4B8F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material_id</w:t>
            </w:r>
            <w:proofErr w:type="spellEnd"/>
          </w:p>
        </w:tc>
        <w:tc>
          <w:tcPr>
            <w:tcW w:w="3117" w:type="dxa"/>
            <w:vAlign w:val="center"/>
          </w:tcPr>
          <w:p w14:paraId="7A085FB0" w14:textId="01D8B672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INT (Primary Key)</w:t>
            </w:r>
          </w:p>
        </w:tc>
        <w:tc>
          <w:tcPr>
            <w:tcW w:w="3117" w:type="dxa"/>
            <w:vAlign w:val="center"/>
          </w:tcPr>
          <w:p w14:paraId="2E4BC9AA" w14:textId="71DBF2E0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Unique identifier</w:t>
            </w:r>
          </w:p>
        </w:tc>
      </w:tr>
      <w:tr w:rsidR="00D47CFC" w:rsidRPr="00861455" w14:paraId="59B68875" w14:textId="77777777" w:rsidTr="00BA7E1D">
        <w:tc>
          <w:tcPr>
            <w:tcW w:w="3116" w:type="dxa"/>
            <w:vAlign w:val="center"/>
          </w:tcPr>
          <w:p w14:paraId="6C75B52F" w14:textId="1E0175D0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title</w:t>
            </w:r>
          </w:p>
        </w:tc>
        <w:tc>
          <w:tcPr>
            <w:tcW w:w="3117" w:type="dxa"/>
            <w:vAlign w:val="center"/>
          </w:tcPr>
          <w:p w14:paraId="7AB4B040" w14:textId="39116F79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gram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VARCHAR(</w:t>
            </w:r>
            <w:proofErr w:type="gramEnd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255)</w:t>
            </w:r>
          </w:p>
        </w:tc>
        <w:tc>
          <w:tcPr>
            <w:tcW w:w="3117" w:type="dxa"/>
            <w:vAlign w:val="center"/>
          </w:tcPr>
          <w:p w14:paraId="00DA81E9" w14:textId="6CEE56A9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Title of the material</w:t>
            </w:r>
          </w:p>
        </w:tc>
      </w:tr>
      <w:tr w:rsidR="00D47CFC" w:rsidRPr="00861455" w14:paraId="292354F6" w14:textId="77777777" w:rsidTr="00BA7E1D">
        <w:tc>
          <w:tcPr>
            <w:tcW w:w="3116" w:type="dxa"/>
            <w:vAlign w:val="center"/>
          </w:tcPr>
          <w:p w14:paraId="4A9DCEEA" w14:textId="0E7F8C35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2317C738" w14:textId="4E3275A4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TEXT</w:t>
            </w:r>
          </w:p>
        </w:tc>
        <w:tc>
          <w:tcPr>
            <w:tcW w:w="3117" w:type="dxa"/>
            <w:vAlign w:val="center"/>
          </w:tcPr>
          <w:p w14:paraId="62426B82" w14:textId="00D7EAC0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Brief description</w:t>
            </w:r>
          </w:p>
        </w:tc>
      </w:tr>
      <w:tr w:rsidR="00D47CFC" w:rsidRPr="00861455" w14:paraId="6075FA90" w14:textId="77777777" w:rsidTr="00BA7E1D">
        <w:tc>
          <w:tcPr>
            <w:tcW w:w="3116" w:type="dxa"/>
            <w:vAlign w:val="center"/>
          </w:tcPr>
          <w:p w14:paraId="4B7F2913" w14:textId="765576E0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content</w:t>
            </w:r>
          </w:p>
        </w:tc>
        <w:tc>
          <w:tcPr>
            <w:tcW w:w="3117" w:type="dxa"/>
            <w:vAlign w:val="center"/>
          </w:tcPr>
          <w:p w14:paraId="68579138" w14:textId="47BE793E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TEXT</w:t>
            </w:r>
          </w:p>
        </w:tc>
        <w:tc>
          <w:tcPr>
            <w:tcW w:w="3117" w:type="dxa"/>
            <w:vAlign w:val="center"/>
          </w:tcPr>
          <w:p w14:paraId="026B10F3" w14:textId="713E2D4A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Full content or URL</w:t>
            </w:r>
          </w:p>
        </w:tc>
      </w:tr>
      <w:tr w:rsidR="00D47CFC" w:rsidRPr="00861455" w14:paraId="2FC4E8F2" w14:textId="77777777" w:rsidTr="00BA7E1D">
        <w:tc>
          <w:tcPr>
            <w:tcW w:w="3116" w:type="dxa"/>
            <w:vAlign w:val="center"/>
          </w:tcPr>
          <w:p w14:paraId="291A60AD" w14:textId="728C545E" w:rsidR="00D47CFC" w:rsidRPr="00861455" w:rsidRDefault="00A942D6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86145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</w:t>
            </w:r>
            <w:r w:rsidR="00D47CFC"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ategory</w:t>
            </w:r>
            <w:r w:rsidRPr="0086145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_id</w:t>
            </w:r>
            <w:proofErr w:type="spellEnd"/>
          </w:p>
        </w:tc>
        <w:tc>
          <w:tcPr>
            <w:tcW w:w="3117" w:type="dxa"/>
            <w:vAlign w:val="center"/>
          </w:tcPr>
          <w:p w14:paraId="73FB88B6" w14:textId="63546EC6" w:rsidR="00D47CFC" w:rsidRPr="00861455" w:rsidRDefault="00A942D6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gramStart"/>
            <w:r w:rsidRPr="0086145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INT(</w:t>
            </w:r>
            <w:proofErr w:type="gramEnd"/>
            <w:r w:rsidRPr="0086145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Foreign Key)</w:t>
            </w:r>
          </w:p>
        </w:tc>
        <w:tc>
          <w:tcPr>
            <w:tcW w:w="3117" w:type="dxa"/>
            <w:vAlign w:val="center"/>
          </w:tcPr>
          <w:p w14:paraId="13B8B358" w14:textId="4A8DEAE7" w:rsidR="00D47CFC" w:rsidRPr="00861455" w:rsidRDefault="00A942D6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References C</w:t>
            </w:r>
            <w:r w:rsidRPr="00861455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ategory</w:t>
            </w:r>
          </w:p>
        </w:tc>
      </w:tr>
      <w:tr w:rsidR="00D47CFC" w:rsidRPr="00861455" w14:paraId="4CBD42F1" w14:textId="77777777" w:rsidTr="00BA7E1D">
        <w:tc>
          <w:tcPr>
            <w:tcW w:w="3116" w:type="dxa"/>
            <w:vAlign w:val="center"/>
          </w:tcPr>
          <w:p w14:paraId="33025373" w14:textId="057E16BA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date_uploaded</w:t>
            </w:r>
            <w:proofErr w:type="spellEnd"/>
          </w:p>
        </w:tc>
        <w:tc>
          <w:tcPr>
            <w:tcW w:w="3117" w:type="dxa"/>
            <w:vAlign w:val="center"/>
          </w:tcPr>
          <w:p w14:paraId="7B48229D" w14:textId="513A8AFA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DATETIME</w:t>
            </w:r>
          </w:p>
        </w:tc>
        <w:tc>
          <w:tcPr>
            <w:tcW w:w="3117" w:type="dxa"/>
            <w:vAlign w:val="center"/>
          </w:tcPr>
          <w:p w14:paraId="1964D7F3" w14:textId="4DF27582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Date uploaded</w:t>
            </w:r>
          </w:p>
        </w:tc>
      </w:tr>
    </w:tbl>
    <w:p w14:paraId="065558A4" w14:textId="77777777" w:rsid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81E3EB6" w14:textId="326FCE98" w:rsidR="00A942D6" w:rsidRPr="00861455" w:rsidRDefault="00A942D6" w:rsidP="00861455">
      <w:pPr>
        <w:pStyle w:val="ListParagraph"/>
        <w:numPr>
          <w:ilvl w:val="0"/>
          <w:numId w:val="42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86145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Category for learning</w:t>
      </w:r>
    </w:p>
    <w:p w14:paraId="0607CCEF" w14:textId="77777777" w:rsidR="00861455" w:rsidRP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960AAC9" w14:textId="338710E3" w:rsidR="00A942D6" w:rsidRPr="00861455" w:rsidRDefault="00861455" w:rsidP="0086145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cat_id</w:t>
      </w:r>
      <w:proofErr w:type="spellEnd"/>
      <w:r w:rsidRPr="00861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B5BC3" w14:textId="77777777" w:rsidR="00861455" w:rsidRPr="00861455" w:rsidRDefault="00861455" w:rsidP="0086145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1"/>
        <w:gridCol w:w="2877"/>
        <w:gridCol w:w="2877"/>
      </w:tblGrid>
      <w:tr w:rsidR="00A942D6" w:rsidRPr="00861455" w14:paraId="2DA981E0" w14:textId="77777777" w:rsidTr="00A942D6">
        <w:tc>
          <w:tcPr>
            <w:tcW w:w="3601" w:type="dxa"/>
            <w:vAlign w:val="center"/>
          </w:tcPr>
          <w:p w14:paraId="1E1A38E1" w14:textId="6E4071BC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Column Name</w:t>
            </w:r>
          </w:p>
        </w:tc>
        <w:tc>
          <w:tcPr>
            <w:tcW w:w="2877" w:type="dxa"/>
            <w:vAlign w:val="center"/>
          </w:tcPr>
          <w:p w14:paraId="6F04CFB9" w14:textId="39581F93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Data Type</w:t>
            </w:r>
          </w:p>
        </w:tc>
        <w:tc>
          <w:tcPr>
            <w:tcW w:w="2877" w:type="dxa"/>
            <w:vAlign w:val="center"/>
          </w:tcPr>
          <w:p w14:paraId="26A1F10F" w14:textId="04C021FF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A942D6" w:rsidRPr="00861455" w14:paraId="72A3F9C7" w14:textId="77777777" w:rsidTr="00A942D6">
        <w:tc>
          <w:tcPr>
            <w:tcW w:w="3601" w:type="dxa"/>
            <w:vAlign w:val="center"/>
          </w:tcPr>
          <w:p w14:paraId="5AE83568" w14:textId="1480B966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category_id</w:t>
            </w:r>
            <w:proofErr w:type="spellEnd"/>
          </w:p>
        </w:tc>
        <w:tc>
          <w:tcPr>
            <w:tcW w:w="2877" w:type="dxa"/>
            <w:vAlign w:val="center"/>
          </w:tcPr>
          <w:p w14:paraId="1955B81E" w14:textId="295548C3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INT (Primary Key)</w:t>
            </w:r>
          </w:p>
        </w:tc>
        <w:tc>
          <w:tcPr>
            <w:tcW w:w="2877" w:type="dxa"/>
            <w:vAlign w:val="center"/>
          </w:tcPr>
          <w:p w14:paraId="08850881" w14:textId="47D517FD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Unique identifier for category</w:t>
            </w:r>
          </w:p>
        </w:tc>
      </w:tr>
      <w:tr w:rsidR="00A942D6" w:rsidRPr="00861455" w14:paraId="4F688738" w14:textId="77777777" w:rsidTr="00A942D6">
        <w:tc>
          <w:tcPr>
            <w:tcW w:w="3601" w:type="dxa"/>
            <w:vAlign w:val="center"/>
          </w:tcPr>
          <w:p w14:paraId="17B23AFC" w14:textId="550612C2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category_name</w:t>
            </w:r>
            <w:proofErr w:type="spellEnd"/>
          </w:p>
        </w:tc>
        <w:tc>
          <w:tcPr>
            <w:tcW w:w="2877" w:type="dxa"/>
            <w:vAlign w:val="center"/>
          </w:tcPr>
          <w:p w14:paraId="2B8D9A68" w14:textId="650A921D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gramStart"/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VARCHAR(</w:t>
            </w:r>
            <w:proofErr w:type="gramEnd"/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100)</w:t>
            </w:r>
          </w:p>
        </w:tc>
        <w:tc>
          <w:tcPr>
            <w:tcW w:w="2877" w:type="dxa"/>
            <w:vAlign w:val="center"/>
          </w:tcPr>
          <w:p w14:paraId="72695ED8" w14:textId="6194431E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Name of the category (e.g., pest control)</w:t>
            </w:r>
          </w:p>
        </w:tc>
      </w:tr>
      <w:tr w:rsidR="00A942D6" w:rsidRPr="00861455" w14:paraId="7232BDDE" w14:textId="77777777" w:rsidTr="00A942D6">
        <w:tc>
          <w:tcPr>
            <w:tcW w:w="3601" w:type="dxa"/>
            <w:vAlign w:val="center"/>
          </w:tcPr>
          <w:p w14:paraId="781847D5" w14:textId="0FDFB4E9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description</w:t>
            </w:r>
          </w:p>
        </w:tc>
        <w:tc>
          <w:tcPr>
            <w:tcW w:w="2877" w:type="dxa"/>
            <w:vAlign w:val="center"/>
          </w:tcPr>
          <w:p w14:paraId="5688A413" w14:textId="142C0E69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TEXT</w:t>
            </w:r>
          </w:p>
        </w:tc>
        <w:tc>
          <w:tcPr>
            <w:tcW w:w="2877" w:type="dxa"/>
            <w:vAlign w:val="center"/>
          </w:tcPr>
          <w:p w14:paraId="530B43BE" w14:textId="79319BB9" w:rsidR="00A942D6" w:rsidRPr="00861455" w:rsidRDefault="00A942D6" w:rsidP="00861455">
            <w:pPr>
              <w:pStyle w:val="ListParagraph"/>
              <w:spacing w:before="100" w:beforeAutospacing="1" w:after="100" w:afterAutospacing="1" w:line="276" w:lineRule="auto"/>
              <w:ind w:left="0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942D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Details about the category</w:t>
            </w:r>
          </w:p>
        </w:tc>
      </w:tr>
    </w:tbl>
    <w:p w14:paraId="4758A655" w14:textId="77777777" w:rsidR="00A942D6" w:rsidRDefault="00A942D6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1994F4A4" w14:textId="77777777" w:rsid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198911C7" w14:textId="77777777" w:rsid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A406D4E" w14:textId="77777777" w:rsid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809A133" w14:textId="77777777" w:rsid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7902C9B" w14:textId="77777777" w:rsid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3F75475" w14:textId="77777777" w:rsidR="00861455" w:rsidRPr="00861455" w:rsidRDefault="00861455" w:rsidP="00861455">
      <w:pPr>
        <w:pStyle w:val="ListParagraph"/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2A4C47B" w14:textId="553ADEAD" w:rsidR="00D47CFC" w:rsidRPr="00861455" w:rsidRDefault="00D47CFC" w:rsidP="00861455">
      <w:pPr>
        <w:pStyle w:val="ListParagraph"/>
        <w:numPr>
          <w:ilvl w:val="0"/>
          <w:numId w:val="42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86145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Market Trends Table</w:t>
      </w:r>
    </w:p>
    <w:p w14:paraId="54601FFB" w14:textId="346FDC2D" w:rsidR="00861455" w:rsidRPr="00861455" w:rsidRDefault="00861455" w:rsidP="00861455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1455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861455">
        <w:rPr>
          <w:rStyle w:val="HTMLCode"/>
          <w:rFonts w:ascii="Times New Roman" w:hAnsi="Times New Roman" w:cs="Times New Roman"/>
          <w:sz w:val="28"/>
          <w:szCs w:val="28"/>
        </w:rPr>
        <w:t>trend_id</w:t>
      </w:r>
      <w:proofErr w:type="spellEnd"/>
      <w:r w:rsidRPr="00861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B7E7C" w14:textId="621BFF49" w:rsidR="00861455" w:rsidRPr="00861455" w:rsidRDefault="00861455" w:rsidP="00861455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CFC" w:rsidRPr="00861455" w14:paraId="331B3141" w14:textId="77777777" w:rsidTr="00AD5BFF">
        <w:tc>
          <w:tcPr>
            <w:tcW w:w="3116" w:type="dxa"/>
            <w:vAlign w:val="center"/>
          </w:tcPr>
          <w:p w14:paraId="6F9158F3" w14:textId="7CEE318A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Column Name</w:t>
            </w:r>
          </w:p>
        </w:tc>
        <w:tc>
          <w:tcPr>
            <w:tcW w:w="3117" w:type="dxa"/>
            <w:vAlign w:val="center"/>
          </w:tcPr>
          <w:p w14:paraId="360E5AFD" w14:textId="58EF7531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Data Type</w:t>
            </w:r>
          </w:p>
        </w:tc>
        <w:tc>
          <w:tcPr>
            <w:tcW w:w="3117" w:type="dxa"/>
            <w:vAlign w:val="center"/>
          </w:tcPr>
          <w:p w14:paraId="5FC5675D" w14:textId="756FAE97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D47CFC" w:rsidRPr="00861455" w14:paraId="0570C9B9" w14:textId="77777777" w:rsidTr="00D05AB1">
        <w:tc>
          <w:tcPr>
            <w:tcW w:w="3116" w:type="dxa"/>
            <w:vAlign w:val="center"/>
          </w:tcPr>
          <w:p w14:paraId="353D559E" w14:textId="75BC1DDA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trend_id</w:t>
            </w:r>
            <w:proofErr w:type="spellEnd"/>
          </w:p>
        </w:tc>
        <w:tc>
          <w:tcPr>
            <w:tcW w:w="3117" w:type="dxa"/>
            <w:vAlign w:val="center"/>
          </w:tcPr>
          <w:p w14:paraId="0D0A616C" w14:textId="4CD2336C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INT (Primary Key)</w:t>
            </w:r>
          </w:p>
        </w:tc>
        <w:tc>
          <w:tcPr>
            <w:tcW w:w="3117" w:type="dxa"/>
            <w:vAlign w:val="center"/>
          </w:tcPr>
          <w:p w14:paraId="62482999" w14:textId="370BA08F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Unique identifier</w:t>
            </w:r>
          </w:p>
        </w:tc>
      </w:tr>
      <w:tr w:rsidR="00D47CFC" w:rsidRPr="00861455" w14:paraId="69D97838" w14:textId="77777777" w:rsidTr="00D05AB1">
        <w:tc>
          <w:tcPr>
            <w:tcW w:w="3116" w:type="dxa"/>
            <w:vAlign w:val="center"/>
          </w:tcPr>
          <w:p w14:paraId="52F76A57" w14:textId="541B5E1F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crop_name</w:t>
            </w:r>
            <w:proofErr w:type="spellEnd"/>
          </w:p>
        </w:tc>
        <w:tc>
          <w:tcPr>
            <w:tcW w:w="3117" w:type="dxa"/>
            <w:vAlign w:val="center"/>
          </w:tcPr>
          <w:p w14:paraId="78B764EB" w14:textId="38F6B2BD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gram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VARCHAR(</w:t>
            </w:r>
            <w:proofErr w:type="gramEnd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100)</w:t>
            </w:r>
          </w:p>
        </w:tc>
        <w:tc>
          <w:tcPr>
            <w:tcW w:w="3117" w:type="dxa"/>
            <w:vAlign w:val="center"/>
          </w:tcPr>
          <w:p w14:paraId="2EA778FE" w14:textId="6B33D094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Name of the crop</w:t>
            </w:r>
          </w:p>
        </w:tc>
      </w:tr>
      <w:tr w:rsidR="00D47CFC" w:rsidRPr="00861455" w14:paraId="2D7226AB" w14:textId="77777777" w:rsidTr="00D05AB1">
        <w:tc>
          <w:tcPr>
            <w:tcW w:w="3116" w:type="dxa"/>
            <w:vAlign w:val="center"/>
          </w:tcPr>
          <w:p w14:paraId="56E5F547" w14:textId="3DD5A864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demand</w:t>
            </w:r>
          </w:p>
        </w:tc>
        <w:tc>
          <w:tcPr>
            <w:tcW w:w="3117" w:type="dxa"/>
            <w:vAlign w:val="center"/>
          </w:tcPr>
          <w:p w14:paraId="4EFF8513" w14:textId="48A9CA16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gram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VARCHAR(</w:t>
            </w:r>
            <w:proofErr w:type="gramEnd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50)</w:t>
            </w:r>
          </w:p>
        </w:tc>
        <w:tc>
          <w:tcPr>
            <w:tcW w:w="3117" w:type="dxa"/>
            <w:vAlign w:val="center"/>
          </w:tcPr>
          <w:p w14:paraId="3BA11367" w14:textId="34BA8BF4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Demand level (e.g., High)</w:t>
            </w:r>
          </w:p>
        </w:tc>
      </w:tr>
      <w:tr w:rsidR="00D47CFC" w:rsidRPr="00861455" w14:paraId="34CC935A" w14:textId="77777777" w:rsidTr="00D05AB1">
        <w:tc>
          <w:tcPr>
            <w:tcW w:w="3116" w:type="dxa"/>
            <w:vAlign w:val="center"/>
          </w:tcPr>
          <w:p w14:paraId="0F423635" w14:textId="7397E0EF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pricing</w:t>
            </w:r>
          </w:p>
        </w:tc>
        <w:tc>
          <w:tcPr>
            <w:tcW w:w="3117" w:type="dxa"/>
            <w:vAlign w:val="center"/>
          </w:tcPr>
          <w:p w14:paraId="7A2638B0" w14:textId="249D341A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FLOAT</w:t>
            </w:r>
          </w:p>
        </w:tc>
        <w:tc>
          <w:tcPr>
            <w:tcW w:w="3117" w:type="dxa"/>
            <w:vAlign w:val="center"/>
          </w:tcPr>
          <w:p w14:paraId="2759A2F0" w14:textId="3DE485EA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Current crop price</w:t>
            </w:r>
          </w:p>
        </w:tc>
      </w:tr>
      <w:tr w:rsidR="00D47CFC" w:rsidRPr="00861455" w14:paraId="7211E7CF" w14:textId="77777777" w:rsidTr="00D05AB1">
        <w:tc>
          <w:tcPr>
            <w:tcW w:w="3116" w:type="dxa"/>
            <w:vAlign w:val="center"/>
          </w:tcPr>
          <w:p w14:paraId="273DA615" w14:textId="02F22BE4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updated_at</w:t>
            </w:r>
            <w:proofErr w:type="spellEnd"/>
          </w:p>
        </w:tc>
        <w:tc>
          <w:tcPr>
            <w:tcW w:w="3117" w:type="dxa"/>
            <w:vAlign w:val="center"/>
          </w:tcPr>
          <w:p w14:paraId="03194AED" w14:textId="1F8A810D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DATETIME</w:t>
            </w:r>
          </w:p>
        </w:tc>
        <w:tc>
          <w:tcPr>
            <w:tcW w:w="3117" w:type="dxa"/>
            <w:vAlign w:val="center"/>
          </w:tcPr>
          <w:p w14:paraId="7C5C0AA9" w14:textId="1F85A48C" w:rsidR="00D47CFC" w:rsidRPr="00861455" w:rsidRDefault="00D47CFC" w:rsidP="00861455">
            <w:pPr>
              <w:spacing w:before="100" w:beforeAutospacing="1" w:after="100" w:afterAutospacing="1" w:line="276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47CF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Last updated timestamp</w:t>
            </w:r>
          </w:p>
        </w:tc>
      </w:tr>
    </w:tbl>
    <w:p w14:paraId="2773F798" w14:textId="77777777" w:rsidR="00D47CFC" w:rsidRPr="00861455" w:rsidRDefault="00D47CFC" w:rsidP="008614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7CFC" w:rsidRPr="00861455" w:rsidSect="009F765F">
      <w:headerReference w:type="default" r:id="rId9"/>
      <w:footerReference w:type="default" r:id="rId10"/>
      <w:pgSz w:w="12240" w:h="15840"/>
      <w:pgMar w:top="1440" w:right="1440" w:bottom="1440" w:left="1440" w:header="28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EC049" w14:textId="77777777" w:rsidR="006161D2" w:rsidRDefault="006161D2">
      <w:pPr>
        <w:spacing w:line="240" w:lineRule="auto"/>
      </w:pPr>
      <w:r>
        <w:separator/>
      </w:r>
    </w:p>
  </w:endnote>
  <w:endnote w:type="continuationSeparator" w:id="0">
    <w:p w14:paraId="7D9F40B6" w14:textId="77777777" w:rsidR="006161D2" w:rsidRDefault="006161D2">
      <w:pPr>
        <w:spacing w:line="240" w:lineRule="auto"/>
      </w:pPr>
      <w:r>
        <w:continuationSeparator/>
      </w:r>
    </w:p>
  </w:endnote>
  <w:endnote w:type="continuationNotice" w:id="1">
    <w:p w14:paraId="6767C989" w14:textId="77777777" w:rsidR="006161D2" w:rsidRDefault="006161D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Content>
      <w:p w14:paraId="556AE645" w14:textId="77777777" w:rsidR="005C6D45" w:rsidRDefault="0039035C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9264" behindDoc="0" locked="0" layoutInCell="1" allowOverlap="1" wp14:anchorId="4C19D397" wp14:editId="1B2A96EF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527300" cy="571239"/>
              <wp:effectExtent l="0" t="0" r="6350" b="635"/>
              <wp:wrapNone/>
              <wp:docPr id="4" name="Picture 4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F25A8">
          <w:t xml:space="preserve">Page | </w:t>
        </w:r>
        <w:r w:rsidR="002F25A8">
          <w:fldChar w:fldCharType="begin"/>
        </w:r>
        <w:r w:rsidR="002F25A8">
          <w:instrText xml:space="preserve"> PAGE   \* MERGEFORMAT </w:instrText>
        </w:r>
        <w:r w:rsidR="002F25A8">
          <w:fldChar w:fldCharType="separate"/>
        </w:r>
        <w:r>
          <w:rPr>
            <w:noProof/>
          </w:rPr>
          <w:t>3</w:t>
        </w:r>
        <w:r w:rsidR="002F25A8">
          <w:rPr>
            <w:noProof/>
          </w:rPr>
          <w:fldChar w:fldCharType="end"/>
        </w:r>
        <w:r w:rsidR="002F25A8">
          <w:t xml:space="preserve"> </w:t>
        </w:r>
      </w:p>
    </w:sdtContent>
  </w:sdt>
  <w:p w14:paraId="0110C581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74029" w14:textId="77777777" w:rsidR="006161D2" w:rsidRDefault="006161D2">
      <w:pPr>
        <w:spacing w:line="240" w:lineRule="auto"/>
      </w:pPr>
      <w:r>
        <w:separator/>
      </w:r>
    </w:p>
  </w:footnote>
  <w:footnote w:type="continuationSeparator" w:id="0">
    <w:p w14:paraId="48913673" w14:textId="77777777" w:rsidR="006161D2" w:rsidRDefault="006161D2">
      <w:pPr>
        <w:spacing w:line="240" w:lineRule="auto"/>
      </w:pPr>
      <w:r>
        <w:continuationSeparator/>
      </w:r>
    </w:p>
  </w:footnote>
  <w:footnote w:type="continuationNotice" w:id="1">
    <w:p w14:paraId="6370B8D2" w14:textId="77777777" w:rsidR="006161D2" w:rsidRDefault="006161D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AA3F9" w14:textId="59B3BC4B" w:rsidR="0039035C" w:rsidRDefault="0039035C" w:rsidP="0039035C">
    <w:pPr>
      <w:pStyle w:val="Header"/>
      <w:jc w:val="right"/>
    </w:pPr>
    <w:r>
      <w:t>AJC20MCA-I0</w:t>
    </w:r>
    <w:r w:rsidR="00497943">
      <w:t>53</w:t>
    </w:r>
    <w:r>
      <w:t xml:space="preserve"> </w:t>
    </w:r>
    <w:r w:rsidR="00497943">
      <w:t>SREELAKSHMI P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84D92"/>
    <w:multiLevelType w:val="hybridMultilevel"/>
    <w:tmpl w:val="5B321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6F1A19"/>
    <w:multiLevelType w:val="hybridMultilevel"/>
    <w:tmpl w:val="AB5678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C624B"/>
    <w:multiLevelType w:val="hybridMultilevel"/>
    <w:tmpl w:val="55FC1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706D7"/>
    <w:multiLevelType w:val="hybridMultilevel"/>
    <w:tmpl w:val="31561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B5E58"/>
    <w:multiLevelType w:val="hybridMultilevel"/>
    <w:tmpl w:val="8FA2E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606B1"/>
    <w:multiLevelType w:val="hybridMultilevel"/>
    <w:tmpl w:val="BF9441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D6461"/>
    <w:multiLevelType w:val="hybridMultilevel"/>
    <w:tmpl w:val="6D1C5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61F8"/>
    <w:multiLevelType w:val="hybridMultilevel"/>
    <w:tmpl w:val="8FA2E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A7AE3"/>
    <w:multiLevelType w:val="hybridMultilevel"/>
    <w:tmpl w:val="7616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36747"/>
    <w:multiLevelType w:val="hybridMultilevel"/>
    <w:tmpl w:val="C9AED4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01087"/>
    <w:multiLevelType w:val="hybridMultilevel"/>
    <w:tmpl w:val="8FA2E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59248">
    <w:abstractNumId w:val="26"/>
  </w:num>
  <w:num w:numId="2" w16cid:durableId="68503494">
    <w:abstractNumId w:val="26"/>
    <w:lvlOverride w:ilvl="0">
      <w:startOverride w:val="1"/>
    </w:lvlOverride>
  </w:num>
  <w:num w:numId="3" w16cid:durableId="1716812284">
    <w:abstractNumId w:val="26"/>
  </w:num>
  <w:num w:numId="4" w16cid:durableId="679966241">
    <w:abstractNumId w:val="26"/>
    <w:lvlOverride w:ilvl="0">
      <w:startOverride w:val="1"/>
    </w:lvlOverride>
  </w:num>
  <w:num w:numId="5" w16cid:durableId="717239683">
    <w:abstractNumId w:val="8"/>
  </w:num>
  <w:num w:numId="6" w16cid:durableId="1362899389">
    <w:abstractNumId w:val="26"/>
    <w:lvlOverride w:ilvl="0">
      <w:startOverride w:val="1"/>
    </w:lvlOverride>
  </w:num>
  <w:num w:numId="7" w16cid:durableId="11828170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1990533">
    <w:abstractNumId w:val="11"/>
  </w:num>
  <w:num w:numId="9" w16cid:durableId="8352641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39630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3996753">
    <w:abstractNumId w:val="7"/>
  </w:num>
  <w:num w:numId="12" w16cid:durableId="884951570">
    <w:abstractNumId w:val="6"/>
  </w:num>
  <w:num w:numId="13" w16cid:durableId="1481271921">
    <w:abstractNumId w:val="5"/>
  </w:num>
  <w:num w:numId="14" w16cid:durableId="2145847549">
    <w:abstractNumId w:val="4"/>
  </w:num>
  <w:num w:numId="15" w16cid:durableId="2091004544">
    <w:abstractNumId w:val="3"/>
  </w:num>
  <w:num w:numId="16" w16cid:durableId="1561013351">
    <w:abstractNumId w:val="2"/>
  </w:num>
  <w:num w:numId="17" w16cid:durableId="1292710162">
    <w:abstractNumId w:val="1"/>
  </w:num>
  <w:num w:numId="18" w16cid:durableId="2144231686">
    <w:abstractNumId w:val="0"/>
  </w:num>
  <w:num w:numId="19" w16cid:durableId="361055497">
    <w:abstractNumId w:val="27"/>
  </w:num>
  <w:num w:numId="20" w16cid:durableId="384836717">
    <w:abstractNumId w:val="10"/>
  </w:num>
  <w:num w:numId="21" w16cid:durableId="528026019">
    <w:abstractNumId w:val="25"/>
  </w:num>
  <w:num w:numId="22" w16cid:durableId="1978148863">
    <w:abstractNumId w:val="23"/>
  </w:num>
  <w:num w:numId="23" w16cid:durableId="1104500328">
    <w:abstractNumId w:val="21"/>
  </w:num>
  <w:num w:numId="24" w16cid:durableId="1352412531">
    <w:abstractNumId w:val="19"/>
  </w:num>
  <w:num w:numId="25" w16cid:durableId="149869486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922110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531995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952152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197880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61189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6532446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9381629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5850668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61625505">
    <w:abstractNumId w:val="14"/>
  </w:num>
  <w:num w:numId="35" w16cid:durableId="1695764732">
    <w:abstractNumId w:val="12"/>
  </w:num>
  <w:num w:numId="36" w16cid:durableId="1252616143">
    <w:abstractNumId w:val="16"/>
  </w:num>
  <w:num w:numId="37" w16cid:durableId="1106998646">
    <w:abstractNumId w:val="9"/>
  </w:num>
  <w:num w:numId="38" w16cid:durableId="965500783">
    <w:abstractNumId w:val="22"/>
  </w:num>
  <w:num w:numId="39" w16cid:durableId="461534667">
    <w:abstractNumId w:val="17"/>
  </w:num>
  <w:num w:numId="40" w16cid:durableId="1321420754">
    <w:abstractNumId w:val="13"/>
  </w:num>
  <w:num w:numId="41" w16cid:durableId="1998801593">
    <w:abstractNumId w:val="20"/>
  </w:num>
  <w:num w:numId="42" w16cid:durableId="1895851703">
    <w:abstractNumId w:val="24"/>
  </w:num>
  <w:num w:numId="43" w16cid:durableId="302321271">
    <w:abstractNumId w:val="15"/>
  </w:num>
  <w:num w:numId="44" w16cid:durableId="9177855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12F04"/>
    <w:rsid w:val="00016748"/>
    <w:rsid w:val="0002523F"/>
    <w:rsid w:val="00040215"/>
    <w:rsid w:val="0006567E"/>
    <w:rsid w:val="000760DB"/>
    <w:rsid w:val="00076E97"/>
    <w:rsid w:val="000C478F"/>
    <w:rsid w:val="000F00E7"/>
    <w:rsid w:val="0016766E"/>
    <w:rsid w:val="00170063"/>
    <w:rsid w:val="00175643"/>
    <w:rsid w:val="001A032A"/>
    <w:rsid w:val="001B2338"/>
    <w:rsid w:val="002061A9"/>
    <w:rsid w:val="00217B64"/>
    <w:rsid w:val="00235579"/>
    <w:rsid w:val="00240A34"/>
    <w:rsid w:val="00257FAA"/>
    <w:rsid w:val="00263938"/>
    <w:rsid w:val="00275A7A"/>
    <w:rsid w:val="002E78EB"/>
    <w:rsid w:val="002F25A8"/>
    <w:rsid w:val="0031423D"/>
    <w:rsid w:val="003407A9"/>
    <w:rsid w:val="00340DC9"/>
    <w:rsid w:val="00350BD5"/>
    <w:rsid w:val="0039035C"/>
    <w:rsid w:val="003A66AC"/>
    <w:rsid w:val="003A79ED"/>
    <w:rsid w:val="003A7B38"/>
    <w:rsid w:val="00405C13"/>
    <w:rsid w:val="004078F6"/>
    <w:rsid w:val="00444F02"/>
    <w:rsid w:val="00456B30"/>
    <w:rsid w:val="00490CC6"/>
    <w:rsid w:val="00497943"/>
    <w:rsid w:val="004E5F2A"/>
    <w:rsid w:val="004F05F9"/>
    <w:rsid w:val="00543495"/>
    <w:rsid w:val="005509B2"/>
    <w:rsid w:val="005556DB"/>
    <w:rsid w:val="0058175E"/>
    <w:rsid w:val="005945DE"/>
    <w:rsid w:val="005A6B2E"/>
    <w:rsid w:val="005C6D45"/>
    <w:rsid w:val="005D58F7"/>
    <w:rsid w:val="006161D2"/>
    <w:rsid w:val="00617D63"/>
    <w:rsid w:val="00643D1A"/>
    <w:rsid w:val="00674588"/>
    <w:rsid w:val="0068025B"/>
    <w:rsid w:val="006A3780"/>
    <w:rsid w:val="006A7B57"/>
    <w:rsid w:val="006D44C5"/>
    <w:rsid w:val="006F0BBD"/>
    <w:rsid w:val="00713672"/>
    <w:rsid w:val="0073562D"/>
    <w:rsid w:val="00747B6B"/>
    <w:rsid w:val="007711F2"/>
    <w:rsid w:val="0078334E"/>
    <w:rsid w:val="007927CB"/>
    <w:rsid w:val="00797C16"/>
    <w:rsid w:val="007B07DE"/>
    <w:rsid w:val="008270A2"/>
    <w:rsid w:val="00832C0F"/>
    <w:rsid w:val="00853F77"/>
    <w:rsid w:val="00861455"/>
    <w:rsid w:val="008722D3"/>
    <w:rsid w:val="00874BDA"/>
    <w:rsid w:val="00885CE1"/>
    <w:rsid w:val="008907FF"/>
    <w:rsid w:val="008B696C"/>
    <w:rsid w:val="008B6BEE"/>
    <w:rsid w:val="008C2071"/>
    <w:rsid w:val="008F1C71"/>
    <w:rsid w:val="008F78D7"/>
    <w:rsid w:val="009200C1"/>
    <w:rsid w:val="0092197E"/>
    <w:rsid w:val="00980085"/>
    <w:rsid w:val="00997127"/>
    <w:rsid w:val="009D216F"/>
    <w:rsid w:val="009D3248"/>
    <w:rsid w:val="009F765F"/>
    <w:rsid w:val="00A65E8A"/>
    <w:rsid w:val="00A87896"/>
    <w:rsid w:val="00A942D6"/>
    <w:rsid w:val="00AC1EE7"/>
    <w:rsid w:val="00B3717F"/>
    <w:rsid w:val="00B650C6"/>
    <w:rsid w:val="00B952FC"/>
    <w:rsid w:val="00BA58EC"/>
    <w:rsid w:val="00BA63C2"/>
    <w:rsid w:val="00BC6939"/>
    <w:rsid w:val="00BE1875"/>
    <w:rsid w:val="00BE45C8"/>
    <w:rsid w:val="00BE4E31"/>
    <w:rsid w:val="00BF2331"/>
    <w:rsid w:val="00BF7463"/>
    <w:rsid w:val="00C30889"/>
    <w:rsid w:val="00C4236D"/>
    <w:rsid w:val="00C90A2E"/>
    <w:rsid w:val="00CB2FD5"/>
    <w:rsid w:val="00CC5861"/>
    <w:rsid w:val="00CE202C"/>
    <w:rsid w:val="00D30B81"/>
    <w:rsid w:val="00D3649E"/>
    <w:rsid w:val="00D47CFC"/>
    <w:rsid w:val="00D65327"/>
    <w:rsid w:val="00DA1075"/>
    <w:rsid w:val="00DB18B0"/>
    <w:rsid w:val="00DB2DEB"/>
    <w:rsid w:val="00DE259D"/>
    <w:rsid w:val="00DF0FDA"/>
    <w:rsid w:val="00E142DA"/>
    <w:rsid w:val="00E16F51"/>
    <w:rsid w:val="00E91F8D"/>
    <w:rsid w:val="00EA36A5"/>
    <w:rsid w:val="00EB0B6E"/>
    <w:rsid w:val="00EE70C1"/>
    <w:rsid w:val="00F169E1"/>
    <w:rsid w:val="00F74B6E"/>
    <w:rsid w:val="00F77B79"/>
    <w:rsid w:val="00F866A8"/>
    <w:rsid w:val="00FA0081"/>
    <w:rsid w:val="00FA617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87D9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B6B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INSTHELPER</vt:lpstr>
    </vt:vector>
  </TitlesOfParts>
  <Company/>
  <LinksUpToDate>false</LinksUpToDate>
  <CharactersWithSpaces>5952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INSTHELPER</dc:title>
  <dc:subject>20INMCA509 - Mini Project 2</dc:subject>
  <dc:creator/>
  <cp:keywords/>
  <dc:description/>
  <cp:lastModifiedBy/>
  <cp:revision>1</cp:revision>
  <dcterms:created xsi:type="dcterms:W3CDTF">2024-06-11T16:37:00Z</dcterms:created>
  <dcterms:modified xsi:type="dcterms:W3CDTF">2025-01-16T04:33:00Z</dcterms:modified>
</cp:coreProperties>
</file>